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386997" w14:textId="77777777" w:rsidR="00F34574" w:rsidRPr="00A4775E" w:rsidRDefault="00F34574" w:rsidP="003222F0">
      <w:pPr>
        <w:pStyle w:val="Tytu"/>
        <w:ind w:left="851" w:right="-705" w:hanging="851"/>
      </w:pPr>
      <w:r>
        <w:tab/>
        <w:t>Przedstawienie problemu dla systemu</w:t>
      </w:r>
      <w:r w:rsidR="003222F0">
        <w:t xml:space="preserve"> </w:t>
      </w:r>
      <w:r w:rsidR="00475C77">
        <w:fldChar w:fldCharType="begin"/>
      </w:r>
      <w:r w:rsidR="00475C77">
        <w:instrText xml:space="preserve"> DOCPROPERTY "Projekt"  \* MERGEFORMAT </w:instrText>
      </w:r>
      <w:r w:rsidR="00475C77">
        <w:fldChar w:fldCharType="separate"/>
      </w:r>
      <w:r w:rsidR="00FC46FD">
        <w:t>DYPLOM</w:t>
      </w:r>
      <w:r w:rsidR="00475C77">
        <w:fldChar w:fldCharType="end"/>
      </w:r>
    </w:p>
    <w:p w14:paraId="65386998" w14:textId="77777777" w:rsidR="00F34574" w:rsidRPr="00A4775E" w:rsidRDefault="00F34574">
      <w:pPr>
        <w:pStyle w:val="Tytu"/>
        <w:jc w:val="right"/>
      </w:pPr>
    </w:p>
    <w:p w14:paraId="65386999" w14:textId="77777777" w:rsidR="00F34574" w:rsidRPr="00A4775E" w:rsidRDefault="00F34574" w:rsidP="003222F0">
      <w:pPr>
        <w:pStyle w:val="Podtytu"/>
        <w:rPr>
          <w:sz w:val="28"/>
        </w:rPr>
      </w:pPr>
      <w:r w:rsidRPr="00A4775E">
        <w:rPr>
          <w:sz w:val="28"/>
        </w:rPr>
        <w:t xml:space="preserve">Wersja </w:t>
      </w:r>
      <w:r w:rsidR="00475C77">
        <w:fldChar w:fldCharType="begin"/>
      </w:r>
      <w:r w:rsidR="00475C77">
        <w:instrText xml:space="preserve"> DOCPROPERTY "Wersja"  \* MERGEFORMAT </w:instrText>
      </w:r>
      <w:r w:rsidR="00475C77">
        <w:fldChar w:fldCharType="separate"/>
      </w:r>
      <w:r w:rsidR="00FC46FD" w:rsidRPr="00FC46FD">
        <w:rPr>
          <w:sz w:val="28"/>
        </w:rPr>
        <w:t>1.0</w:t>
      </w:r>
      <w:r w:rsidR="00475C77">
        <w:rPr>
          <w:sz w:val="28"/>
        </w:rPr>
        <w:fldChar w:fldCharType="end"/>
      </w:r>
      <w:r w:rsidR="00DB2C3C">
        <w:br/>
        <w:t>{opracowana przez Zamawiającego}</w:t>
      </w:r>
    </w:p>
    <w:p w14:paraId="6538699A" w14:textId="77777777" w:rsidR="00F34574" w:rsidRPr="00A4775E" w:rsidRDefault="00F34574">
      <w:pPr>
        <w:pStyle w:val="Tytu"/>
        <w:rPr>
          <w:sz w:val="28"/>
        </w:rPr>
      </w:pPr>
    </w:p>
    <w:p w14:paraId="6538699B" w14:textId="77777777" w:rsidR="00F34574" w:rsidRPr="00A4775E" w:rsidRDefault="00F34574"/>
    <w:p w14:paraId="6538699C" w14:textId="77777777" w:rsidR="00F34574" w:rsidRPr="00A4775E" w:rsidRDefault="00F34574"/>
    <w:p w14:paraId="6538699D" w14:textId="77777777" w:rsidR="00F34574" w:rsidRPr="00A4775E" w:rsidRDefault="00F34574"/>
    <w:p w14:paraId="6538699E" w14:textId="77777777" w:rsidR="00F34574" w:rsidRPr="00A4775E" w:rsidRDefault="00F34574"/>
    <w:p w14:paraId="6538699F" w14:textId="77777777" w:rsidR="00F34574" w:rsidRPr="00A4775E" w:rsidRDefault="00F34574">
      <w:pPr>
        <w:pStyle w:val="InfoBlue"/>
        <w:rPr>
          <w:i w:val="0"/>
          <w:iCs/>
        </w:rPr>
      </w:pPr>
    </w:p>
    <w:p w14:paraId="653869A0" w14:textId="77777777" w:rsidR="00F34574" w:rsidRPr="00A4775E" w:rsidRDefault="00F34574">
      <w:pPr>
        <w:pStyle w:val="InfoBlue"/>
        <w:rPr>
          <w:i w:val="0"/>
          <w:iCs/>
        </w:rPr>
      </w:pPr>
    </w:p>
    <w:p w14:paraId="653869A1" w14:textId="77777777" w:rsidR="00F34574" w:rsidRPr="00A4775E" w:rsidRDefault="00F34574">
      <w:pPr>
        <w:pStyle w:val="InfoBlue"/>
        <w:rPr>
          <w:i w:val="0"/>
          <w:iCs/>
        </w:rPr>
      </w:pPr>
    </w:p>
    <w:p w14:paraId="653869A2" w14:textId="77777777" w:rsidR="00F34574" w:rsidRPr="00A4775E" w:rsidRDefault="00F34574">
      <w:pPr>
        <w:pStyle w:val="InfoBlue"/>
        <w:rPr>
          <w:i w:val="0"/>
          <w:iCs/>
        </w:rPr>
      </w:pPr>
    </w:p>
    <w:p w14:paraId="653869A3" w14:textId="77777777" w:rsidR="00F34574" w:rsidRPr="00A4775E" w:rsidRDefault="00F34574">
      <w:pPr>
        <w:pStyle w:val="InfoBlue"/>
        <w:rPr>
          <w:i w:val="0"/>
          <w:iCs/>
        </w:rPr>
      </w:pPr>
    </w:p>
    <w:p w14:paraId="653869A4" w14:textId="77777777" w:rsidR="00F34574" w:rsidRPr="00A4775E" w:rsidRDefault="00F34574">
      <w:pPr>
        <w:pStyle w:val="InfoBlue"/>
        <w:rPr>
          <w:i w:val="0"/>
          <w:iCs/>
        </w:rPr>
      </w:pPr>
    </w:p>
    <w:p w14:paraId="653869A5" w14:textId="77777777" w:rsidR="00F34574" w:rsidRPr="00A4775E" w:rsidRDefault="00F34574">
      <w:pPr>
        <w:pStyle w:val="InfoBlue"/>
      </w:pPr>
      <w:r w:rsidRPr="00A4775E">
        <w:t xml:space="preserve">    </w:t>
      </w:r>
    </w:p>
    <w:p w14:paraId="653869A6" w14:textId="77777777" w:rsidR="00F34574" w:rsidRPr="00A4775E" w:rsidRDefault="00F34574">
      <w:pPr>
        <w:sectPr w:rsidR="00F34574" w:rsidRPr="00A4775E" w:rsidSect="00956AFE">
          <w:headerReference w:type="default" r:id="rId12"/>
          <w:footerReference w:type="default" r:id="rId13"/>
          <w:pgSz w:w="12240" w:h="15840" w:code="1"/>
          <w:pgMar w:top="-778" w:right="1440" w:bottom="1440" w:left="1440" w:header="708" w:footer="708" w:gutter="0"/>
          <w:cols w:space="708"/>
          <w:vAlign w:val="center"/>
        </w:sectPr>
      </w:pPr>
    </w:p>
    <w:p w14:paraId="653869A7" w14:textId="77777777" w:rsidR="00F34574" w:rsidRPr="00A4775E" w:rsidRDefault="00F34574">
      <w:pPr>
        <w:pStyle w:val="Tytu"/>
      </w:pPr>
    </w:p>
    <w:p w14:paraId="653869A8" w14:textId="77777777" w:rsidR="00F34574" w:rsidRDefault="00F34574">
      <w:pPr>
        <w:pStyle w:val="MainTitle"/>
      </w:pPr>
      <w:r>
        <w:t>Historia projektu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304"/>
      </w:tblGrid>
      <w:tr w:rsidR="00F34574" w14:paraId="653869AD" w14:textId="77777777">
        <w:tc>
          <w:tcPr>
            <w:tcW w:w="2196" w:type="dxa"/>
          </w:tcPr>
          <w:p w14:paraId="653869A9" w14:textId="77777777" w:rsidR="00F34574" w:rsidRDefault="00F3457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152" w:type="dxa"/>
          </w:tcPr>
          <w:p w14:paraId="653869AA" w14:textId="77777777" w:rsidR="00F34574" w:rsidRDefault="00F3457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Wersja</w:t>
            </w:r>
          </w:p>
        </w:tc>
        <w:tc>
          <w:tcPr>
            <w:tcW w:w="3744" w:type="dxa"/>
          </w:tcPr>
          <w:p w14:paraId="653869AB" w14:textId="77777777" w:rsidR="00F34574" w:rsidRDefault="00F3457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Uwagi</w:t>
            </w:r>
          </w:p>
        </w:tc>
        <w:tc>
          <w:tcPr>
            <w:tcW w:w="2304" w:type="dxa"/>
          </w:tcPr>
          <w:p w14:paraId="653869AC" w14:textId="77777777" w:rsidR="00F34574" w:rsidRDefault="00F3457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Autorzy</w:t>
            </w:r>
          </w:p>
        </w:tc>
      </w:tr>
      <w:tr w:rsidR="00F34574" w14:paraId="653869B2" w14:textId="77777777">
        <w:tc>
          <w:tcPr>
            <w:tcW w:w="2196" w:type="dxa"/>
          </w:tcPr>
          <w:p w14:paraId="653869AE" w14:textId="77777777" w:rsidR="00F34574" w:rsidRDefault="00330096">
            <w:pPr>
              <w:pStyle w:val="Tabletext"/>
            </w:pPr>
            <w:r>
              <w:fldChar w:fldCharType="begin"/>
            </w:r>
            <w:r>
              <w:instrText xml:space="preserve"> TIME \@ "d MMMM yyyy" </w:instrText>
            </w:r>
            <w:r>
              <w:fldChar w:fldCharType="separate"/>
            </w:r>
            <w:r w:rsidR="00A7791F">
              <w:rPr>
                <w:noProof/>
              </w:rPr>
              <w:t>18 lutego 2013</w:t>
            </w:r>
            <w:r>
              <w:fldChar w:fldCharType="end"/>
            </w:r>
          </w:p>
        </w:tc>
        <w:tc>
          <w:tcPr>
            <w:tcW w:w="1152" w:type="dxa"/>
          </w:tcPr>
          <w:p w14:paraId="653869AF" w14:textId="77777777" w:rsidR="00F34574" w:rsidRDefault="00F34574">
            <w:pPr>
              <w:pStyle w:val="Tabletext"/>
              <w:jc w:val="center"/>
            </w:pPr>
            <w:r>
              <w:t>&lt;1.0&gt;</w:t>
            </w:r>
          </w:p>
        </w:tc>
        <w:tc>
          <w:tcPr>
            <w:tcW w:w="3744" w:type="dxa"/>
          </w:tcPr>
          <w:p w14:paraId="653869B0" w14:textId="77777777" w:rsidR="00F34574" w:rsidRDefault="00475C77">
            <w:pPr>
              <w:pStyle w:val="Tabletext"/>
            </w:pPr>
            <w:r>
              <w:fldChar w:fldCharType="begin"/>
            </w:r>
            <w:r>
              <w:instrText xml:space="preserve"> DOCPROPERTY "Uwaga"  \* MERGEFORMAT </w:instrText>
            </w:r>
            <w:r>
              <w:fldChar w:fldCharType="separate"/>
            </w:r>
            <w:r w:rsidR="00FC46FD">
              <w:t>Pierwsza wersja dokument</w:t>
            </w:r>
            <w:r>
              <w:fldChar w:fldCharType="end"/>
            </w:r>
          </w:p>
        </w:tc>
        <w:tc>
          <w:tcPr>
            <w:tcW w:w="2304" w:type="dxa"/>
          </w:tcPr>
          <w:p w14:paraId="653869B1" w14:textId="77777777" w:rsidR="00F34574" w:rsidRDefault="00475C77">
            <w:pPr>
              <w:pStyle w:val="Tabletext"/>
              <w:ind w:firstLine="30"/>
            </w:pPr>
            <w:r>
              <w:fldChar w:fldCharType="begin"/>
            </w:r>
            <w:r>
              <w:instrText xml:space="preserve"> DOCPROPERTY "Author"  \* MERGEFORMAT </w:instrText>
            </w:r>
            <w:r>
              <w:fldChar w:fldCharType="separate"/>
            </w:r>
            <w:r w:rsidR="00FC46FD">
              <w:t>Włodzimierz Dąbrowski, Andrzej Stasiak</w:t>
            </w:r>
            <w:r>
              <w:fldChar w:fldCharType="end"/>
            </w:r>
          </w:p>
        </w:tc>
      </w:tr>
      <w:tr w:rsidR="00F34574" w14:paraId="653869B7" w14:textId="77777777">
        <w:tc>
          <w:tcPr>
            <w:tcW w:w="2196" w:type="dxa"/>
          </w:tcPr>
          <w:p w14:paraId="653869B3" w14:textId="77777777" w:rsidR="00F34574" w:rsidRDefault="00F34574">
            <w:pPr>
              <w:pStyle w:val="Tabletext"/>
            </w:pPr>
          </w:p>
        </w:tc>
        <w:tc>
          <w:tcPr>
            <w:tcW w:w="1152" w:type="dxa"/>
          </w:tcPr>
          <w:p w14:paraId="653869B4" w14:textId="77777777" w:rsidR="00F34574" w:rsidRDefault="00F34574">
            <w:pPr>
              <w:pStyle w:val="Tabletext"/>
            </w:pPr>
          </w:p>
        </w:tc>
        <w:tc>
          <w:tcPr>
            <w:tcW w:w="3744" w:type="dxa"/>
          </w:tcPr>
          <w:p w14:paraId="653869B5" w14:textId="77777777" w:rsidR="00F34574" w:rsidRDefault="00F34574">
            <w:pPr>
              <w:pStyle w:val="Tabletext"/>
            </w:pPr>
          </w:p>
        </w:tc>
        <w:tc>
          <w:tcPr>
            <w:tcW w:w="2304" w:type="dxa"/>
          </w:tcPr>
          <w:p w14:paraId="653869B6" w14:textId="77777777" w:rsidR="00F34574" w:rsidRDefault="00F34574">
            <w:pPr>
              <w:pStyle w:val="Tabletext"/>
            </w:pPr>
          </w:p>
        </w:tc>
      </w:tr>
      <w:tr w:rsidR="00F34574" w14:paraId="653869BC" w14:textId="77777777">
        <w:tc>
          <w:tcPr>
            <w:tcW w:w="2196" w:type="dxa"/>
          </w:tcPr>
          <w:p w14:paraId="653869B8" w14:textId="77777777" w:rsidR="00F34574" w:rsidRDefault="00F34574">
            <w:pPr>
              <w:pStyle w:val="Tabletext"/>
            </w:pPr>
          </w:p>
        </w:tc>
        <w:tc>
          <w:tcPr>
            <w:tcW w:w="1152" w:type="dxa"/>
          </w:tcPr>
          <w:p w14:paraId="653869B9" w14:textId="77777777" w:rsidR="00F34574" w:rsidRDefault="00F34574">
            <w:pPr>
              <w:pStyle w:val="Tabletext"/>
            </w:pPr>
          </w:p>
        </w:tc>
        <w:tc>
          <w:tcPr>
            <w:tcW w:w="3744" w:type="dxa"/>
          </w:tcPr>
          <w:p w14:paraId="653869BA" w14:textId="77777777" w:rsidR="00F34574" w:rsidRDefault="00F34574">
            <w:pPr>
              <w:pStyle w:val="Tabletext"/>
            </w:pPr>
          </w:p>
        </w:tc>
        <w:tc>
          <w:tcPr>
            <w:tcW w:w="2304" w:type="dxa"/>
          </w:tcPr>
          <w:p w14:paraId="653869BB" w14:textId="77777777" w:rsidR="00F34574" w:rsidRDefault="00F34574">
            <w:pPr>
              <w:pStyle w:val="Tabletext"/>
            </w:pPr>
          </w:p>
        </w:tc>
      </w:tr>
      <w:tr w:rsidR="00F34574" w14:paraId="653869C1" w14:textId="77777777">
        <w:tc>
          <w:tcPr>
            <w:tcW w:w="2196" w:type="dxa"/>
          </w:tcPr>
          <w:p w14:paraId="653869BD" w14:textId="77777777" w:rsidR="00F34574" w:rsidRDefault="00F34574">
            <w:pPr>
              <w:pStyle w:val="Tabletext"/>
            </w:pPr>
          </w:p>
        </w:tc>
        <w:tc>
          <w:tcPr>
            <w:tcW w:w="1152" w:type="dxa"/>
          </w:tcPr>
          <w:p w14:paraId="653869BE" w14:textId="77777777" w:rsidR="00F34574" w:rsidRDefault="00F34574">
            <w:pPr>
              <w:pStyle w:val="Tabletext"/>
            </w:pPr>
          </w:p>
        </w:tc>
        <w:tc>
          <w:tcPr>
            <w:tcW w:w="3744" w:type="dxa"/>
          </w:tcPr>
          <w:p w14:paraId="653869BF" w14:textId="77777777" w:rsidR="00F34574" w:rsidRDefault="00F34574">
            <w:pPr>
              <w:pStyle w:val="Tabletext"/>
            </w:pPr>
          </w:p>
        </w:tc>
        <w:tc>
          <w:tcPr>
            <w:tcW w:w="2304" w:type="dxa"/>
          </w:tcPr>
          <w:p w14:paraId="653869C0" w14:textId="77777777" w:rsidR="00F34574" w:rsidRDefault="00F34574">
            <w:pPr>
              <w:pStyle w:val="Tabletext"/>
            </w:pPr>
          </w:p>
        </w:tc>
      </w:tr>
    </w:tbl>
    <w:p w14:paraId="653869C2" w14:textId="77777777" w:rsidR="00F34574" w:rsidRDefault="00F34574"/>
    <w:p w14:paraId="653869C3" w14:textId="77777777" w:rsidR="00F34574" w:rsidRDefault="00F34574"/>
    <w:p w14:paraId="653869C4" w14:textId="77777777" w:rsidR="00F34574" w:rsidRDefault="00FE396B">
      <w:pPr>
        <w:pStyle w:val="MainTitle"/>
      </w:pPr>
      <w:r>
        <w:br w:type="page"/>
      </w:r>
    </w:p>
    <w:p w14:paraId="653869C5" w14:textId="77777777" w:rsidR="00F34574" w:rsidRDefault="00F34574">
      <w:pPr>
        <w:pStyle w:val="MainTitle"/>
      </w:pPr>
      <w:r>
        <w:lastRenderedPageBreak/>
        <w:t>Spis treści</w:t>
      </w:r>
    </w:p>
    <w:p w14:paraId="653869C6" w14:textId="77777777" w:rsidR="00F34574" w:rsidRDefault="00F34574">
      <w:pPr>
        <w:pStyle w:val="MainTitle"/>
      </w:pPr>
    </w:p>
    <w:p w14:paraId="653869C7" w14:textId="77777777" w:rsidR="00F34574" w:rsidRDefault="00F34574"/>
    <w:p w14:paraId="653869C8" w14:textId="77777777" w:rsidR="00FC46FD" w:rsidRDefault="00330096">
      <w:pPr>
        <w:pStyle w:val="Spistreci1"/>
        <w:tabs>
          <w:tab w:val="left" w:pos="600"/>
          <w:tab w:val="right" w:leader="dot" w:pos="9350"/>
        </w:tabs>
        <w:rPr>
          <w:rFonts w:ascii="Calibri" w:hAnsi="Calibri"/>
          <w:b w:val="0"/>
          <w:bCs w:val="0"/>
          <w:noProof/>
          <w:szCs w:val="22"/>
        </w:rPr>
      </w:pPr>
      <w:r>
        <w:rPr>
          <w:b w:val="0"/>
          <w:bCs w:val="0"/>
        </w:rPr>
        <w:fldChar w:fldCharType="begin"/>
      </w:r>
      <w:r w:rsidR="00F34574"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191391363" w:history="1">
        <w:r w:rsidR="00FC46FD" w:rsidRPr="00012161">
          <w:rPr>
            <w:rStyle w:val="Hipercze"/>
            <w:noProof/>
          </w:rPr>
          <w:t>1.</w:t>
        </w:r>
        <w:r w:rsidR="00FC46FD">
          <w:rPr>
            <w:rFonts w:ascii="Calibri" w:hAnsi="Calibri"/>
            <w:b w:val="0"/>
            <w:bCs w:val="0"/>
            <w:noProof/>
            <w:szCs w:val="22"/>
          </w:rPr>
          <w:tab/>
        </w:r>
        <w:r w:rsidR="00FC46FD" w:rsidRPr="00012161">
          <w:rPr>
            <w:rStyle w:val="Hipercze"/>
            <w:noProof/>
          </w:rPr>
          <w:t>Zamawiający</w:t>
        </w:r>
        <w:r w:rsidR="00FC46FD">
          <w:rPr>
            <w:noProof/>
            <w:webHidden/>
          </w:rPr>
          <w:tab/>
        </w:r>
        <w:r w:rsidR="00FC46FD">
          <w:rPr>
            <w:noProof/>
            <w:webHidden/>
          </w:rPr>
          <w:fldChar w:fldCharType="begin"/>
        </w:r>
        <w:r w:rsidR="00FC46FD">
          <w:rPr>
            <w:noProof/>
            <w:webHidden/>
          </w:rPr>
          <w:instrText xml:space="preserve"> PAGEREF _Toc191391363 \h </w:instrText>
        </w:r>
        <w:r w:rsidR="00FC46FD">
          <w:rPr>
            <w:noProof/>
            <w:webHidden/>
          </w:rPr>
        </w:r>
        <w:r w:rsidR="00FC46FD">
          <w:rPr>
            <w:noProof/>
            <w:webHidden/>
          </w:rPr>
          <w:fldChar w:fldCharType="separate"/>
        </w:r>
        <w:r w:rsidR="004912E9">
          <w:rPr>
            <w:noProof/>
            <w:webHidden/>
          </w:rPr>
          <w:t>4</w:t>
        </w:r>
        <w:r w:rsidR="00FC46FD">
          <w:rPr>
            <w:noProof/>
            <w:webHidden/>
          </w:rPr>
          <w:fldChar w:fldCharType="end"/>
        </w:r>
      </w:hyperlink>
    </w:p>
    <w:p w14:paraId="653869C9" w14:textId="77777777" w:rsidR="00FC46FD" w:rsidRDefault="00475C77">
      <w:pPr>
        <w:pStyle w:val="Spistreci1"/>
        <w:tabs>
          <w:tab w:val="left" w:pos="600"/>
          <w:tab w:val="right" w:leader="dot" w:pos="9350"/>
        </w:tabs>
        <w:rPr>
          <w:rFonts w:ascii="Calibri" w:hAnsi="Calibri"/>
          <w:b w:val="0"/>
          <w:bCs w:val="0"/>
          <w:noProof/>
          <w:szCs w:val="22"/>
        </w:rPr>
      </w:pPr>
      <w:hyperlink w:anchor="_Toc191391364" w:history="1">
        <w:r w:rsidR="00FC46FD" w:rsidRPr="00012161">
          <w:rPr>
            <w:rStyle w:val="Hipercze"/>
            <w:noProof/>
          </w:rPr>
          <w:t>2.</w:t>
        </w:r>
        <w:r w:rsidR="00FC46FD">
          <w:rPr>
            <w:rFonts w:ascii="Calibri" w:hAnsi="Calibri"/>
            <w:b w:val="0"/>
            <w:bCs w:val="0"/>
            <w:noProof/>
            <w:szCs w:val="22"/>
          </w:rPr>
          <w:tab/>
        </w:r>
        <w:r w:rsidR="00FC46FD" w:rsidRPr="00012161">
          <w:rPr>
            <w:rStyle w:val="Hipercze"/>
            <w:noProof/>
          </w:rPr>
          <w:t>Opis problemu</w:t>
        </w:r>
        <w:r w:rsidR="00FC46FD">
          <w:rPr>
            <w:noProof/>
            <w:webHidden/>
          </w:rPr>
          <w:tab/>
        </w:r>
        <w:r w:rsidR="00FC46FD">
          <w:rPr>
            <w:noProof/>
            <w:webHidden/>
          </w:rPr>
          <w:fldChar w:fldCharType="begin"/>
        </w:r>
        <w:r w:rsidR="00FC46FD">
          <w:rPr>
            <w:noProof/>
            <w:webHidden/>
          </w:rPr>
          <w:instrText xml:space="preserve"> PAGEREF _Toc191391364 \h </w:instrText>
        </w:r>
        <w:r w:rsidR="00FC46FD">
          <w:rPr>
            <w:noProof/>
            <w:webHidden/>
          </w:rPr>
        </w:r>
        <w:r w:rsidR="00FC46FD">
          <w:rPr>
            <w:noProof/>
            <w:webHidden/>
          </w:rPr>
          <w:fldChar w:fldCharType="separate"/>
        </w:r>
        <w:r w:rsidR="004912E9">
          <w:rPr>
            <w:noProof/>
            <w:webHidden/>
          </w:rPr>
          <w:t>4</w:t>
        </w:r>
        <w:r w:rsidR="00FC46FD">
          <w:rPr>
            <w:noProof/>
            <w:webHidden/>
          </w:rPr>
          <w:fldChar w:fldCharType="end"/>
        </w:r>
      </w:hyperlink>
    </w:p>
    <w:p w14:paraId="653869CA" w14:textId="77777777" w:rsidR="00FC46FD" w:rsidRDefault="00475C77">
      <w:pPr>
        <w:pStyle w:val="Spistreci1"/>
        <w:tabs>
          <w:tab w:val="left" w:pos="600"/>
          <w:tab w:val="right" w:leader="dot" w:pos="9350"/>
        </w:tabs>
        <w:rPr>
          <w:rFonts w:ascii="Calibri" w:hAnsi="Calibri"/>
          <w:b w:val="0"/>
          <w:bCs w:val="0"/>
          <w:noProof/>
          <w:szCs w:val="22"/>
        </w:rPr>
      </w:pPr>
      <w:hyperlink w:anchor="_Toc191391365" w:history="1">
        <w:r w:rsidR="00FC46FD" w:rsidRPr="00012161">
          <w:rPr>
            <w:rStyle w:val="Hipercze"/>
            <w:noProof/>
          </w:rPr>
          <w:t>3.</w:t>
        </w:r>
        <w:r w:rsidR="00FC46FD">
          <w:rPr>
            <w:rFonts w:ascii="Calibri" w:hAnsi="Calibri"/>
            <w:b w:val="0"/>
            <w:bCs w:val="0"/>
            <w:noProof/>
            <w:szCs w:val="22"/>
          </w:rPr>
          <w:tab/>
        </w:r>
        <w:r w:rsidR="00FC46FD" w:rsidRPr="00012161">
          <w:rPr>
            <w:rStyle w:val="Hipercze"/>
            <w:noProof/>
          </w:rPr>
          <w:t>Żądania udziałowca</w:t>
        </w:r>
        <w:r w:rsidR="00FC46FD">
          <w:rPr>
            <w:noProof/>
            <w:webHidden/>
          </w:rPr>
          <w:tab/>
        </w:r>
        <w:r w:rsidR="00FC46FD">
          <w:rPr>
            <w:noProof/>
            <w:webHidden/>
          </w:rPr>
          <w:fldChar w:fldCharType="begin"/>
        </w:r>
        <w:r w:rsidR="00FC46FD">
          <w:rPr>
            <w:noProof/>
            <w:webHidden/>
          </w:rPr>
          <w:instrText xml:space="preserve"> PAGEREF _Toc191391365 \h </w:instrText>
        </w:r>
        <w:r w:rsidR="00FC46FD">
          <w:rPr>
            <w:noProof/>
            <w:webHidden/>
          </w:rPr>
        </w:r>
        <w:r w:rsidR="00FC46FD">
          <w:rPr>
            <w:noProof/>
            <w:webHidden/>
          </w:rPr>
          <w:fldChar w:fldCharType="separate"/>
        </w:r>
        <w:r w:rsidR="004912E9">
          <w:rPr>
            <w:noProof/>
            <w:webHidden/>
          </w:rPr>
          <w:t>5</w:t>
        </w:r>
        <w:r w:rsidR="00FC46FD">
          <w:rPr>
            <w:noProof/>
            <w:webHidden/>
          </w:rPr>
          <w:fldChar w:fldCharType="end"/>
        </w:r>
      </w:hyperlink>
    </w:p>
    <w:p w14:paraId="653869CB" w14:textId="77777777" w:rsidR="00F34574" w:rsidRDefault="00330096">
      <w:r>
        <w:fldChar w:fldCharType="end"/>
      </w:r>
    </w:p>
    <w:p w14:paraId="653869CC" w14:textId="77777777" w:rsidR="00F34574" w:rsidRDefault="00F34574"/>
    <w:p w14:paraId="653869CD" w14:textId="77777777" w:rsidR="00F03AA8" w:rsidRPr="00F03AA8" w:rsidRDefault="00D26798" w:rsidP="00F03AA8">
      <w:bookmarkStart w:id="0" w:name="_Toc531244514"/>
      <w:r>
        <w:br w:type="page"/>
      </w:r>
    </w:p>
    <w:p w14:paraId="653869CE" w14:textId="77777777" w:rsidR="00DB2C3C" w:rsidRDefault="00DB2C3C">
      <w:pPr>
        <w:pStyle w:val="Nagwek1"/>
      </w:pPr>
      <w:bookmarkStart w:id="1" w:name="_Toc191391363"/>
      <w:bookmarkEnd w:id="0"/>
      <w:r>
        <w:lastRenderedPageBreak/>
        <w:t>Zamawiający</w:t>
      </w:r>
      <w:bookmarkEnd w:id="1"/>
    </w:p>
    <w:p w14:paraId="653869CF" w14:textId="77777777" w:rsidR="00DB2C3C" w:rsidRDefault="00DB2C3C" w:rsidP="00DB2C3C"/>
    <w:p w14:paraId="653869D0" w14:textId="1CC29AB7" w:rsidR="00DB2C3C" w:rsidRDefault="00DB2C3C" w:rsidP="00DB2C3C">
      <w:pPr>
        <w:ind w:firstLine="360"/>
      </w:pPr>
      <w:r>
        <w:t xml:space="preserve">Rektor </w:t>
      </w:r>
      <w:r w:rsidR="00475C77">
        <w:fldChar w:fldCharType="begin"/>
      </w:r>
      <w:r w:rsidR="00475C77">
        <w:instrText xml:space="preserve"> DOCPROPERTY</w:instrText>
      </w:r>
      <w:r w:rsidR="00475C77">
        <w:instrText xml:space="preserve">  "Firma - skrót"  \* MERGEFORMAT </w:instrText>
      </w:r>
      <w:r w:rsidR="00475C77">
        <w:fldChar w:fldCharType="separate"/>
      </w:r>
      <w:r w:rsidR="00FC46FD">
        <w:t>PW</w:t>
      </w:r>
      <w:r w:rsidR="00475C77">
        <w:fldChar w:fldCharType="end"/>
      </w:r>
      <w:r>
        <w:t xml:space="preserve"> zlecił realizację systemu </w:t>
      </w:r>
      <w:r w:rsidR="00475C77">
        <w:fldChar w:fldCharType="begin"/>
      </w:r>
      <w:r w:rsidR="00475C77">
        <w:instrText xml:space="preserve"> DOCPROPERTY "Projekt" \* MERGEFORMAT </w:instrText>
      </w:r>
      <w:r w:rsidR="00475C77">
        <w:fldChar w:fldCharType="separate"/>
      </w:r>
      <w:r w:rsidR="00FC46FD">
        <w:t>DYPLOM</w:t>
      </w:r>
      <w:r w:rsidR="00475C77">
        <w:fldChar w:fldCharType="end"/>
      </w:r>
      <w:r>
        <w:t xml:space="preserve">, przedstawiając </w:t>
      </w:r>
      <w:r w:rsidR="00F45716">
        <w:t xml:space="preserve">poniższe </w:t>
      </w:r>
      <w:r>
        <w:t>żądania</w:t>
      </w:r>
      <w:r w:rsidR="00F45716">
        <w:t>.</w:t>
      </w:r>
    </w:p>
    <w:p w14:paraId="653869D1" w14:textId="77777777" w:rsidR="00DB2C3C" w:rsidRPr="00DB2C3C" w:rsidRDefault="00DB2C3C" w:rsidP="00DB2C3C"/>
    <w:p w14:paraId="653869D2" w14:textId="77777777" w:rsidR="00F34574" w:rsidRDefault="00DB2C3C">
      <w:pPr>
        <w:pStyle w:val="Nagwek1"/>
      </w:pPr>
      <w:bookmarkStart w:id="2" w:name="_Ref191390734"/>
      <w:bookmarkStart w:id="3" w:name="_Toc191391364"/>
      <w:r>
        <w:t>Opis problemu</w:t>
      </w:r>
      <w:bookmarkEnd w:id="2"/>
      <w:bookmarkEnd w:id="3"/>
    </w:p>
    <w:p w14:paraId="653869D3" w14:textId="77777777" w:rsidR="00F34574" w:rsidRDefault="00F34574"/>
    <w:p w14:paraId="653869D4" w14:textId="77777777" w:rsidR="00A4775E" w:rsidRDefault="00DB2C3C" w:rsidP="00A4775E">
      <w:pPr>
        <w:ind w:firstLine="708"/>
      </w:pPr>
      <w:r>
        <w:t>Na</w:t>
      </w:r>
      <w:r w:rsidR="00A4775E">
        <w:t xml:space="preserve"> </w:t>
      </w:r>
      <w:r>
        <w:t xml:space="preserve">PW </w:t>
      </w:r>
      <w:r w:rsidR="00A4775E">
        <w:t xml:space="preserve">student kończący pewien etap edukacji musi wykonać i obronić pracę końcową zwaną pracą dyplomową. </w:t>
      </w:r>
      <w:r w:rsidR="00A4775E" w:rsidRPr="005F3CEF">
        <w:rPr>
          <w:u w:val="single"/>
        </w:rPr>
        <w:t>Uczelnia składa się kilku wydziałów. Na każdym wydziale studenci mogą być kształceni na różnych specjalizacjach, a informacja o wydziale i specjalizacji jest istotna przy wykonywaniu sprawozdań uczelni z obronionych prac dyplomowych.</w:t>
      </w:r>
      <w:r w:rsidR="00A4775E">
        <w:t xml:space="preserve"> Praca dyplomowa realizowana jest na koniec każdego etapu studiów. Tak więc prace dyplomową piszą studenci studiów licencjackich, inżynierskich i magisterskich. W przyszłości uczelnia planuje poszerzyć swoją ofertę studiów o nowe rodzaje studiów, które też będą kończyć się pracą dyplomową. Każdy student oprócz imienia i nazwiska ma przypisany na uczelni jednoznaczny identyfikator w postaci numeru indeksu. Numer indeksu jest ciągiem złożonym z 10 znaków i w sposób jednoznaczny identyfikuje studenta studiującego na uczelni.</w:t>
      </w:r>
    </w:p>
    <w:p w14:paraId="653869D5" w14:textId="77777777" w:rsidR="00A4775E" w:rsidRDefault="00A4775E" w:rsidP="00A4775E">
      <w:r>
        <w:tab/>
        <w:t xml:space="preserve">Student chcąc ukończyć dany rodzaj studiów musi wybrać temat pracy dyplomowej. Z tematem pracy związany jest oczywiście jej opiekun zwany zazwyczaj promotorem pracy. Zasadą jest, że jeden temat kierowany jest przez jednego promotora – pracownika uczelni ze stopniem doktora, doktora habilitowanego lub profesora. </w:t>
      </w:r>
    </w:p>
    <w:p w14:paraId="653869D6" w14:textId="77777777" w:rsidR="00A4775E" w:rsidRDefault="00A4775E" w:rsidP="00A4775E">
      <w:r>
        <w:tab/>
        <w:t xml:space="preserve">Władze uczelni zachęcają swoich studentów do pisania prac indywidualnych. Ale dopuszczają również możliwość realizacji prac przez dwóch lub trzech studentów. Więcej osób nie może pisać jednej pracy dyplomowej. </w:t>
      </w:r>
    </w:p>
    <w:p w14:paraId="653869D7" w14:textId="77777777" w:rsidR="00A4775E" w:rsidRDefault="00A4775E" w:rsidP="00A4775E">
      <w:r>
        <w:tab/>
        <w:t xml:space="preserve">Po napisaniu praca podlega recenzji. Recenzja wykonywana jest przez jednego lub kilku pracowników uczelni i oceniana. Każdy recenzent może ocenić pracę w skali od 2 do 5. Praca oceniana jest również przez promotora. </w:t>
      </w:r>
      <w:r w:rsidRPr="005F3CEF">
        <w:rPr>
          <w:u w:val="single"/>
        </w:rPr>
        <w:t>Ocena recenzenta i promotora nie może być zbiorczą oceną pracy, ale musi osobno dotyczyć każdego z autorów pracy.</w:t>
      </w:r>
    </w:p>
    <w:p w14:paraId="653869D8" w14:textId="77777777" w:rsidR="00A4775E" w:rsidRDefault="00A4775E" w:rsidP="00A4775E">
      <w:r>
        <w:tab/>
        <w:t xml:space="preserve">Do pracy przyporządkowywane są pewne słowa ze z góry zdefiniowanego zbioru. Są to tak zwane słowa kluczowe, które pozwalają przypisać tematykę pracy do określonego obszaru, a następnie odnajdywać prace związane z podobną tematyką. Słowami kluczowymi mogą być na przykład: </w:t>
      </w:r>
      <w:r>
        <w:lastRenderedPageBreak/>
        <w:t>informatyka, systemy operacyjne, konstrukcje żelbetowe. Każda praca powinna mieć przypisane co najmniej jedno słowo kluczowe.</w:t>
      </w:r>
    </w:p>
    <w:p w14:paraId="653869DA" w14:textId="526854FF" w:rsidR="00A4775E" w:rsidRPr="00F45716" w:rsidRDefault="00A4775E" w:rsidP="00A4775E">
      <w:pPr>
        <w:rPr>
          <w:u w:val="single"/>
        </w:rPr>
      </w:pPr>
      <w:r>
        <w:tab/>
      </w:r>
      <w:bookmarkStart w:id="4" w:name="_GoBack"/>
      <w:bookmarkEnd w:id="4"/>
      <w:r>
        <w:t xml:space="preserve">Po napisaniu pracy student przystępuje do obrony pracy. Obrona ta odbywa się w wyznaczonym dniu </w:t>
      </w:r>
      <w:r w:rsidRPr="005F3CEF">
        <w:rPr>
          <w:u w:val="single"/>
        </w:rPr>
        <w:t>przed komisją składającą się z 3 członków oraz przewodniczącego i kończy się wystawieniem  ostatecznej oceny każdemu studentowi osobno. W czasie egzaminu każdemu studentowi są zadawane i protokołowane trzy pytania. Każde z pytań podlega osobnej ocenie.</w:t>
      </w:r>
    </w:p>
    <w:p w14:paraId="653869DD" w14:textId="2C39AADA" w:rsidR="00DB2C3C" w:rsidRDefault="00A4775E" w:rsidP="00A4775E">
      <w:r>
        <w:t xml:space="preserve">Uczelnia chciałaby usprawnić obsługę prac dyplomowych i związanych z tym procesów. Dlatego planuje opracować system informatyczny wspierający obsługę tych procesów. </w:t>
      </w:r>
    </w:p>
    <w:p w14:paraId="653869DE" w14:textId="77777777" w:rsidR="00DB2C3C" w:rsidRPr="00A7791F" w:rsidRDefault="00DB2C3C" w:rsidP="00A4775E">
      <w:pPr>
        <w:pStyle w:val="Nagwek1"/>
      </w:pPr>
      <w:bookmarkStart w:id="5" w:name="_Toc191391365"/>
      <w:r w:rsidRPr="00A7791F">
        <w:t>Żądania udziałowca</w:t>
      </w:r>
      <w:bookmarkEnd w:id="5"/>
    </w:p>
    <w:p w14:paraId="653869DF" w14:textId="77777777" w:rsidR="00FC46FD" w:rsidRPr="00A7791F" w:rsidRDefault="00FC46FD" w:rsidP="00FC46FD"/>
    <w:p w14:paraId="206195DA" w14:textId="36095823" w:rsidR="00F45716" w:rsidRDefault="00F45716" w:rsidP="00F45716">
      <w:pPr>
        <w:spacing w:after="0"/>
      </w:pPr>
      <w:r>
        <w:t xml:space="preserve">Pierwszym etapem prac </w:t>
      </w:r>
      <w:r w:rsidRPr="003C6060">
        <w:t>ma być opracowanie projektu systemu, który zapewni:</w:t>
      </w:r>
      <w:r>
        <w:t xml:space="preserve"> </w:t>
      </w:r>
    </w:p>
    <w:p w14:paraId="5ABE9AF2" w14:textId="77777777" w:rsidR="00F45716" w:rsidRDefault="00F45716" w:rsidP="00F45716">
      <w:pPr>
        <w:pStyle w:val="Akapitzlist"/>
        <w:numPr>
          <w:ilvl w:val="0"/>
          <w:numId w:val="28"/>
        </w:numPr>
        <w:spacing w:after="0"/>
        <w:jc w:val="both"/>
      </w:pPr>
      <w:r>
        <w:t>Zarządzanie informacjami o pracach dyplomowych, przydziale recenzentów do prac dyplomowych, komisjach prac dyplomowych, egzaminach dyplomowych;</w:t>
      </w:r>
    </w:p>
    <w:p w14:paraId="5D4B0C15" w14:textId="77777777" w:rsidR="00F45716" w:rsidRDefault="00F45716" w:rsidP="00F45716">
      <w:pPr>
        <w:pStyle w:val="Akapitzlist"/>
        <w:numPr>
          <w:ilvl w:val="0"/>
          <w:numId w:val="28"/>
        </w:numPr>
        <w:spacing w:after="0"/>
        <w:jc w:val="both"/>
      </w:pPr>
      <w:r>
        <w:t>Wspomaganie negocjacji w sprawie wyboru prac dyplomowych;</w:t>
      </w:r>
    </w:p>
    <w:p w14:paraId="231B5720" w14:textId="77777777" w:rsidR="00F45716" w:rsidRDefault="00F45716" w:rsidP="00F45716">
      <w:pPr>
        <w:pStyle w:val="Akapitzlist"/>
        <w:numPr>
          <w:ilvl w:val="0"/>
          <w:numId w:val="28"/>
        </w:numPr>
        <w:spacing w:after="0"/>
        <w:jc w:val="both"/>
      </w:pPr>
      <w:r>
        <w:t>Bezpieczne przechowywanie i przekazywanie prac do systemu antyplagiat, udostępnianie uprawnionym osobom oraz zarządzanie informacjami o obronionych pracach dyplomowych wszystkich studentów uczelni;</w:t>
      </w:r>
    </w:p>
    <w:p w14:paraId="6AEA23C4" w14:textId="77777777" w:rsidR="00F45716" w:rsidRDefault="00F45716" w:rsidP="00F45716">
      <w:pPr>
        <w:pStyle w:val="Akapitzlist"/>
        <w:numPr>
          <w:ilvl w:val="0"/>
          <w:numId w:val="28"/>
        </w:numPr>
        <w:spacing w:after="0"/>
        <w:jc w:val="both"/>
      </w:pPr>
      <w:r>
        <w:t>Szybkie i łatwe wyszukiwanie prac związanych z daną tematyką, wydziałem, instytutem, specjalizacją lub prowadzonych przez określonego promotora.</w:t>
      </w:r>
    </w:p>
    <w:p w14:paraId="336AF86F" w14:textId="77777777" w:rsidR="00F45716" w:rsidRDefault="00F45716" w:rsidP="00F45716">
      <w:pPr>
        <w:pStyle w:val="Akapitzlist"/>
        <w:numPr>
          <w:ilvl w:val="0"/>
          <w:numId w:val="28"/>
        </w:numPr>
        <w:spacing w:after="0"/>
        <w:jc w:val="both"/>
      </w:pPr>
      <w:r>
        <w:t>Wspomaganie przebiegu obrony pracy dyplomowej danego studenta w zakresie: zadanych pytań, całkowitej oceny, ocen cząstkowych każdego z członków komisji oraz składu komisji.</w:t>
      </w:r>
    </w:p>
    <w:p w14:paraId="29C99943" w14:textId="77777777" w:rsidR="00F45716" w:rsidRDefault="00F45716" w:rsidP="00F45716">
      <w:pPr>
        <w:pStyle w:val="Akapitzlist"/>
        <w:numPr>
          <w:ilvl w:val="0"/>
          <w:numId w:val="28"/>
        </w:numPr>
        <w:spacing w:after="0"/>
        <w:jc w:val="both"/>
      </w:pPr>
      <w:r>
        <w:t>Zarządzanie raportami systemu (w tym Komisji obron);</w:t>
      </w:r>
    </w:p>
    <w:p w14:paraId="60715EF8" w14:textId="77777777" w:rsidR="00F45716" w:rsidRDefault="00F45716" w:rsidP="00F45716"/>
    <w:sectPr w:rsidR="00F45716" w:rsidSect="00330096">
      <w:headerReference w:type="even" r:id="rId14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3869EB" w14:textId="77777777" w:rsidR="000628BB" w:rsidRDefault="000628BB">
      <w:pPr>
        <w:spacing w:line="240" w:lineRule="auto"/>
      </w:pPr>
      <w:r>
        <w:separator/>
      </w:r>
    </w:p>
  </w:endnote>
  <w:endnote w:type="continuationSeparator" w:id="0">
    <w:p w14:paraId="653869EC" w14:textId="77777777" w:rsidR="000628BB" w:rsidRDefault="000628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C135BB" w14:textId="1CC53D74" w:rsidR="00A7791F" w:rsidRPr="0016582A" w:rsidRDefault="0016582A" w:rsidP="0016582A">
    <w:pPr>
      <w:pStyle w:val="Stopka"/>
      <w:pBdr>
        <w:top w:val="thinThickSmallGap" w:sz="24" w:space="1" w:color="622423" w:themeColor="accent2" w:themeShade="7F"/>
      </w:pBdr>
      <w:spacing w:line="192" w:lineRule="auto"/>
      <w:rPr>
        <w:rFonts w:asciiTheme="majorHAnsi" w:hAnsiTheme="majorHAnsi"/>
      </w:rPr>
    </w:pPr>
    <w:r w:rsidRPr="00A37502">
      <w:rPr>
        <w:sz w:val="20"/>
        <w:szCs w:val="20"/>
      </w:rPr>
      <w:t xml:space="preserve">Prowadzący: </w:t>
    </w:r>
    <w:r w:rsidRPr="0016582A">
      <w:rPr>
        <w:b/>
        <w:noProof/>
        <w:color w:val="8DB3E2" w:themeColor="text2" w:themeTint="66"/>
        <w:sz w:val="20"/>
        <w:szCs w:val="20"/>
      </w:rPr>
      <w:fldChar w:fldCharType="begin"/>
    </w:r>
    <w:r w:rsidRPr="0016582A">
      <w:rPr>
        <w:b/>
        <w:noProof/>
        <w:color w:val="8DB3E2" w:themeColor="text2" w:themeTint="66"/>
        <w:sz w:val="20"/>
        <w:szCs w:val="20"/>
      </w:rPr>
      <w:instrText xml:space="preserve"> AUTHOR   \* MERGEFORMAT </w:instrText>
    </w:r>
    <w:r w:rsidRPr="0016582A">
      <w:rPr>
        <w:b/>
        <w:noProof/>
        <w:color w:val="8DB3E2" w:themeColor="text2" w:themeTint="66"/>
        <w:sz w:val="20"/>
        <w:szCs w:val="20"/>
      </w:rPr>
      <w:fldChar w:fldCharType="separate"/>
    </w:r>
    <w:r w:rsidRPr="0016582A">
      <w:rPr>
        <w:b/>
        <w:noProof/>
        <w:color w:val="8DB3E2" w:themeColor="text2" w:themeTint="66"/>
        <w:sz w:val="20"/>
        <w:szCs w:val="20"/>
      </w:rPr>
      <w:t>Włodzimierz Dąbrowski, Andrzej Stasiak</w:t>
    </w:r>
    <w:r>
      <w:rPr>
        <w:b/>
        <w:noProof/>
        <w:color w:val="8DB3E2" w:themeColor="text2" w:themeTint="66"/>
        <w:sz w:val="20"/>
        <w:szCs w:val="20"/>
      </w:rPr>
      <w:fldChar w:fldCharType="end"/>
    </w:r>
    <w:r>
      <w:rPr>
        <w:b/>
        <w:color w:val="8DB3E2" w:themeColor="text2" w:themeTint="66"/>
        <w:sz w:val="20"/>
        <w:szCs w:val="20"/>
      </w:rPr>
      <w:t xml:space="preserve"> </w:t>
    </w:r>
    <w:r>
      <w:rPr>
        <w:b/>
        <w:color w:val="8DB3E2" w:themeColor="text2" w:themeTint="66"/>
        <w:sz w:val="20"/>
        <w:szCs w:val="20"/>
      </w:rPr>
      <w:tab/>
    </w:r>
    <w:r>
      <w:rPr>
        <w:b/>
        <w:color w:val="8DB3E2" w:themeColor="text2" w:themeTint="66"/>
        <w:sz w:val="20"/>
        <w:szCs w:val="20"/>
      </w:rPr>
      <w:tab/>
    </w:r>
    <w:r w:rsidRPr="00C2419F">
      <w:rPr>
        <w:color w:val="CCC0D9" w:themeColor="accent4" w:themeTint="66"/>
        <w:sz w:val="16"/>
        <w:szCs w:val="16"/>
      </w:rPr>
      <w:br/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 w:rsidR="00475C77" w:rsidRPr="00475C77">
      <w:rPr>
        <w:rFonts w:asciiTheme="majorHAnsi" w:hAnsiTheme="majorHAnsi"/>
        <w:noProof/>
      </w:rPr>
      <w:t>2</w:t>
    </w:r>
    <w:r>
      <w:rPr>
        <w:rFonts w:asciiTheme="majorHAnsi" w:hAnsiTheme="majorHAnsi"/>
        <w:noProof/>
      </w:rPr>
      <w:fldChar w:fldCharType="end"/>
    </w:r>
    <w: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 w:rsidR="00475C77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3869E9" w14:textId="77777777" w:rsidR="000628BB" w:rsidRDefault="000628BB">
      <w:pPr>
        <w:spacing w:line="240" w:lineRule="auto"/>
      </w:pPr>
      <w:r>
        <w:separator/>
      </w:r>
    </w:p>
  </w:footnote>
  <w:footnote w:type="continuationSeparator" w:id="0">
    <w:p w14:paraId="653869EA" w14:textId="77777777" w:rsidR="000628BB" w:rsidRDefault="000628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3869ED" w14:textId="0CAF4AA2" w:rsidR="00956AFE" w:rsidRPr="00956AFE" w:rsidRDefault="00A7791F" w:rsidP="00956AFE">
    <w:pPr>
      <w:tabs>
        <w:tab w:val="center" w:pos="4536"/>
        <w:tab w:val="right" w:pos="9072"/>
      </w:tabs>
      <w:spacing w:line="240" w:lineRule="auto"/>
      <w:rPr>
        <w:rFonts w:ascii="Calibri" w:eastAsia="Calibri" w:hAnsi="Calibri"/>
        <w:b/>
        <w:color w:val="31849B"/>
        <w:sz w:val="20"/>
      </w:rPr>
    </w:pPr>
    <w:r w:rsidRPr="0016582A">
      <w:rPr>
        <w:rStyle w:val="Wyrnienieintensywne"/>
      </w:rPr>
      <w:fldChar w:fldCharType="begin"/>
    </w:r>
    <w:r w:rsidRPr="0016582A">
      <w:rPr>
        <w:rStyle w:val="Wyrnienieintensywne"/>
      </w:rPr>
      <w:instrText xml:space="preserve"> DOCPROPERTY  Uczelnia  \* MERGEFORMAT </w:instrText>
    </w:r>
    <w:r w:rsidRPr="0016582A">
      <w:rPr>
        <w:rStyle w:val="Wyrnienieintensywne"/>
      </w:rPr>
      <w:fldChar w:fldCharType="separate"/>
    </w:r>
    <w:r w:rsidR="0016582A" w:rsidRPr="0016582A">
      <w:rPr>
        <w:rStyle w:val="Wyrnienieintensywne"/>
        <w:b w:val="0"/>
        <w:bCs w:val="0"/>
      </w:rPr>
      <w:t>Politechnika Warszawska</w:t>
    </w:r>
    <w:r w:rsidRPr="0016582A">
      <w:rPr>
        <w:rStyle w:val="Wyrnienieintensywne"/>
      </w:rPr>
      <w:fldChar w:fldCharType="end"/>
    </w:r>
    <w:r w:rsidR="00956AFE" w:rsidRPr="0016582A">
      <w:rPr>
        <w:rStyle w:val="Wyrnienieintensywne"/>
      </w:rPr>
      <w:t xml:space="preserve">; </w:t>
    </w:r>
    <w:r w:rsidR="00956AFE" w:rsidRPr="0016582A">
      <w:rPr>
        <w:rFonts w:ascii="Calibri" w:eastAsia="Calibri" w:hAnsi="Calibri"/>
        <w:color w:val="31849B"/>
        <w:sz w:val="20"/>
      </w:rPr>
      <w:t>Ośrodek</w:t>
    </w:r>
    <w:r w:rsidR="00956AFE" w:rsidRPr="00956AFE">
      <w:rPr>
        <w:rFonts w:ascii="Calibri" w:eastAsia="Calibri" w:hAnsi="Calibri"/>
        <w:color w:val="31849B"/>
        <w:sz w:val="20"/>
      </w:rPr>
      <w:t xml:space="preserve"> Kształcenia na Odległość</w:t>
    </w:r>
    <w:r w:rsidR="00956AFE" w:rsidRPr="0016582A">
      <w:rPr>
        <w:rStyle w:val="Wyrnienieintensywne"/>
        <w:b w:val="0"/>
      </w:rPr>
      <w:tab/>
    </w:r>
    <w:r w:rsidR="00DD6AB6" w:rsidRPr="00DD6AB6">
      <w:rPr>
        <w:rFonts w:ascii="Calibri" w:eastAsia="Calibri" w:hAnsi="Calibri"/>
        <w:b/>
        <w:bCs/>
        <w:i/>
        <w:iCs/>
        <w:color w:val="31849B"/>
        <w:sz w:val="20"/>
      </w:rPr>
      <w:fldChar w:fldCharType="begin"/>
    </w:r>
    <w:r w:rsidR="00DD6AB6" w:rsidRPr="00DD6AB6">
      <w:rPr>
        <w:rFonts w:ascii="Calibri" w:eastAsia="Calibri" w:hAnsi="Calibri"/>
        <w:b/>
        <w:bCs/>
        <w:i/>
        <w:iCs/>
        <w:color w:val="31849B"/>
        <w:sz w:val="20"/>
      </w:rPr>
      <w:instrText xml:space="preserve"> DOCPROPERTY  Termin \* MERGEFORMAT </w:instrText>
    </w:r>
    <w:r w:rsidR="00DD6AB6" w:rsidRPr="00DD6AB6">
      <w:rPr>
        <w:rFonts w:ascii="Calibri" w:eastAsia="Calibri" w:hAnsi="Calibri"/>
        <w:b/>
        <w:bCs/>
        <w:i/>
        <w:iCs/>
        <w:color w:val="31849B"/>
        <w:sz w:val="20"/>
      </w:rPr>
      <w:fldChar w:fldCharType="separate"/>
    </w:r>
    <w:r w:rsidR="00DD6AB6" w:rsidRPr="00DD6AB6">
      <w:rPr>
        <w:rFonts w:ascii="Calibri" w:eastAsia="Calibri" w:hAnsi="Calibri"/>
        <w:i/>
        <w:iCs/>
        <w:color w:val="31849B"/>
        <w:sz w:val="20"/>
      </w:rPr>
      <w:t>wiosna</w:t>
    </w:r>
    <w:r w:rsidR="00DD6AB6" w:rsidRPr="00DD6AB6">
      <w:rPr>
        <w:rFonts w:ascii="Calibri" w:eastAsia="Calibri" w:hAnsi="Calibri"/>
        <w:b/>
        <w:bCs/>
        <w:i/>
        <w:iCs/>
        <w:color w:val="31849B"/>
        <w:sz w:val="20"/>
      </w:rPr>
      <w:t>, 20</w:t>
    </w:r>
    <w:r w:rsidR="00DD6AB6" w:rsidRPr="00DD6AB6">
      <w:rPr>
        <w:rFonts w:ascii="Calibri" w:eastAsia="Calibri" w:hAnsi="Calibri"/>
        <w:b/>
        <w:color w:val="31849B"/>
        <w:sz w:val="20"/>
      </w:rPr>
      <w:fldChar w:fldCharType="end"/>
    </w:r>
    <w:r w:rsidR="00956AFE" w:rsidRPr="00DD6AB6">
      <w:rPr>
        <w:rFonts w:ascii="Calibri" w:eastAsia="Calibri" w:hAnsi="Calibri"/>
        <w:color w:val="31849B"/>
        <w:sz w:val="20"/>
      </w:rPr>
      <w:t>1</w:t>
    </w:r>
    <w:r w:rsidR="00DD6AB6" w:rsidRPr="00DD6AB6">
      <w:rPr>
        <w:rFonts w:ascii="Calibri" w:eastAsia="Calibri" w:hAnsi="Calibri"/>
        <w:color w:val="31849B"/>
        <w:sz w:val="20"/>
      </w:rPr>
      <w:t>3</w:t>
    </w:r>
    <w:r w:rsidR="00956AFE" w:rsidRPr="00956AFE">
      <w:rPr>
        <w:rFonts w:ascii="Calibri" w:eastAsia="Calibri" w:hAnsi="Calibri"/>
        <w:b/>
        <w:bCs/>
        <w:i/>
        <w:iCs/>
        <w:color w:val="4F81BD"/>
        <w:sz w:val="28"/>
      </w:rPr>
      <w:br/>
    </w:r>
    <w:r w:rsidR="00956AFE" w:rsidRPr="0016582A">
      <w:rPr>
        <w:rStyle w:val="Wyrnienieintensywne"/>
      </w:rPr>
      <w:fldChar w:fldCharType="begin"/>
    </w:r>
    <w:r w:rsidR="00956AFE" w:rsidRPr="0016582A">
      <w:rPr>
        <w:rStyle w:val="Wyrnienieintensywne"/>
      </w:rPr>
      <w:instrText xml:space="preserve"> DOCPROPERTY  Studia \* MERGEFORMAT </w:instrText>
    </w:r>
    <w:r w:rsidR="00956AFE" w:rsidRPr="0016582A">
      <w:rPr>
        <w:rStyle w:val="Wyrnienieintensywne"/>
      </w:rPr>
      <w:fldChar w:fldCharType="separate"/>
    </w:r>
    <w:r w:rsidR="0016582A" w:rsidRPr="0016582A">
      <w:rPr>
        <w:rStyle w:val="Wyrnienieintensywne"/>
        <w:b w:val="0"/>
        <w:bCs w:val="0"/>
      </w:rPr>
      <w:t>Zaoczne</w:t>
    </w:r>
    <w:r w:rsidR="0016582A" w:rsidRPr="0016582A">
      <w:rPr>
        <w:rStyle w:val="Wyrnienieintensywne"/>
      </w:rPr>
      <w:t xml:space="preserve"> Międzywydziałowe Studia Magisterskie</w:t>
    </w:r>
    <w:r w:rsidR="00956AFE" w:rsidRPr="0016582A">
      <w:rPr>
        <w:rStyle w:val="Wyrnienieintensywne"/>
        <w:bCs w:val="0"/>
        <w:i w:val="0"/>
        <w:iCs w:val="0"/>
      </w:rPr>
      <w:fldChar w:fldCharType="end"/>
    </w:r>
  </w:p>
  <w:p w14:paraId="653869EE" w14:textId="61DEB778" w:rsidR="003222F0" w:rsidRPr="003222F0" w:rsidRDefault="00956AFE" w:rsidP="003222F0">
    <w:pPr>
      <w:spacing w:after="240" w:line="240" w:lineRule="auto"/>
      <w:jc w:val="center"/>
      <w:rPr>
        <w:b/>
        <w:color w:val="548DD4" w:themeColor="text2" w:themeTint="99"/>
        <w:sz w:val="52"/>
      </w:rPr>
    </w:pPr>
    <w:r w:rsidRPr="00956AFE">
      <w:rPr>
        <w:rFonts w:eastAsia="Calibri"/>
        <w:color w:val="31849B"/>
        <w:spacing w:val="24"/>
      </w:rPr>
      <w:br/>
    </w:r>
    <w:r w:rsidRPr="003222F0">
      <w:rPr>
        <w:rFonts w:ascii="Verdana" w:eastAsia="Calibri" w:hAnsi="Verdana"/>
        <w:b/>
        <w:caps/>
        <w:color w:val="548DD4" w:themeColor="text2" w:themeTint="99"/>
        <w:spacing w:val="22"/>
        <w:sz w:val="44"/>
        <w:szCs w:val="24"/>
      </w:rPr>
      <w:tab/>
    </w:r>
    <w:r w:rsidR="0016582A" w:rsidRPr="0016582A">
      <w:rPr>
        <w:rStyle w:val="Wyrnienieintensywne"/>
      </w:rPr>
      <w:fldChar w:fldCharType="begin"/>
    </w:r>
    <w:r w:rsidR="0016582A" w:rsidRPr="0016582A">
      <w:rPr>
        <w:rStyle w:val="Wyrnienieintensywne"/>
      </w:rPr>
      <w:instrText xml:space="preserve"> DOCPROPERTY  Przedmiot \* MERGEFORMAT </w:instrText>
    </w:r>
    <w:r w:rsidR="0016582A" w:rsidRPr="0016582A">
      <w:rPr>
        <w:rStyle w:val="Wyrnienieintensywne"/>
      </w:rPr>
      <w:fldChar w:fldCharType="separate"/>
    </w:r>
    <w:r w:rsidR="0016582A" w:rsidRPr="0016582A">
      <w:rPr>
        <w:rStyle w:val="Wyrnienieintensywne"/>
        <w:b w:val="0"/>
        <w:bCs w:val="0"/>
      </w:rPr>
      <w:t>METODYKA PROJEKTOWANIA SYSTEMÓW INFORMACYJNYCH</w:t>
    </w:r>
    <w:r w:rsidR="0016582A" w:rsidRPr="0016582A">
      <w:rPr>
        <w:rStyle w:val="Wyrnienieintensywne"/>
        <w:bCs w:val="0"/>
        <w:i w:val="0"/>
        <w:iCs w:val="0"/>
      </w:rPr>
      <w:fldChar w:fldCharType="end"/>
    </w:r>
    <w:r w:rsidR="00475C77">
      <w:rPr>
        <w:rFonts w:eastAsia="Calibri"/>
        <w:b/>
        <w:color w:val="548DD4" w:themeColor="text2" w:themeTint="99"/>
        <w:sz w:val="28"/>
      </w:rPr>
      <w:pict w14:anchorId="653869F0">
        <v:rect id="_x0000_i1029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3869EF" w14:textId="77777777" w:rsidR="006C03F4" w:rsidRDefault="006C03F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6AA4EC5"/>
    <w:multiLevelType w:val="hybridMultilevel"/>
    <w:tmpl w:val="458A2578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9A2464F"/>
    <w:multiLevelType w:val="hybridMultilevel"/>
    <w:tmpl w:val="F8E2B7CA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C9D2736"/>
    <w:multiLevelType w:val="hybridMultilevel"/>
    <w:tmpl w:val="E8C6804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222BC5"/>
    <w:multiLevelType w:val="hybridMultilevel"/>
    <w:tmpl w:val="BE928084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57857F1"/>
    <w:multiLevelType w:val="hybridMultilevel"/>
    <w:tmpl w:val="4844B13C"/>
    <w:lvl w:ilvl="0" w:tplc="497A44B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6B401E"/>
    <w:multiLevelType w:val="hybridMultilevel"/>
    <w:tmpl w:val="E8F47658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EEC6EFF"/>
    <w:multiLevelType w:val="hybridMultilevel"/>
    <w:tmpl w:val="D4CE8F7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0F25BC"/>
    <w:multiLevelType w:val="hybridMultilevel"/>
    <w:tmpl w:val="9D16D1E6"/>
    <w:lvl w:ilvl="0" w:tplc="497A44BA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24D7120D"/>
    <w:multiLevelType w:val="hybridMultilevel"/>
    <w:tmpl w:val="53E848EA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7D2517C"/>
    <w:multiLevelType w:val="hybridMultilevel"/>
    <w:tmpl w:val="A8E28734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9834A6F"/>
    <w:multiLevelType w:val="hybridMultilevel"/>
    <w:tmpl w:val="71AEA4C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EC158A1"/>
    <w:multiLevelType w:val="hybridMultilevel"/>
    <w:tmpl w:val="9B86D9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7A0C54"/>
    <w:multiLevelType w:val="hybridMultilevel"/>
    <w:tmpl w:val="6354008A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384B426D"/>
    <w:multiLevelType w:val="hybridMultilevel"/>
    <w:tmpl w:val="3560F56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868272C"/>
    <w:multiLevelType w:val="hybridMultilevel"/>
    <w:tmpl w:val="DD721580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3C402329"/>
    <w:multiLevelType w:val="hybridMultilevel"/>
    <w:tmpl w:val="2E50FF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C74DF3"/>
    <w:multiLevelType w:val="hybridMultilevel"/>
    <w:tmpl w:val="36968D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E55C94"/>
    <w:multiLevelType w:val="hybridMultilevel"/>
    <w:tmpl w:val="EA8227C6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2D16B4E"/>
    <w:multiLevelType w:val="hybridMultilevel"/>
    <w:tmpl w:val="B84830F0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533B422A"/>
    <w:multiLevelType w:val="hybridMultilevel"/>
    <w:tmpl w:val="321A78E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B523185"/>
    <w:multiLevelType w:val="hybridMultilevel"/>
    <w:tmpl w:val="E9248636"/>
    <w:lvl w:ilvl="0" w:tplc="497A44BA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>
    <w:nsid w:val="61762D06"/>
    <w:multiLevelType w:val="hybridMultilevel"/>
    <w:tmpl w:val="D3726BD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56937F1"/>
    <w:multiLevelType w:val="hybridMultilevel"/>
    <w:tmpl w:val="CEF6316C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>
    <w:nsid w:val="72806F60"/>
    <w:multiLevelType w:val="hybridMultilevel"/>
    <w:tmpl w:val="E6A8602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3636642"/>
    <w:multiLevelType w:val="hybridMultilevel"/>
    <w:tmpl w:val="867EF37C"/>
    <w:lvl w:ilvl="0" w:tplc="E30E3458">
      <w:start w:val="1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4C919C4"/>
    <w:multiLevelType w:val="hybridMultilevel"/>
    <w:tmpl w:val="4A6805CE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77EB513B"/>
    <w:multiLevelType w:val="hybridMultilevel"/>
    <w:tmpl w:val="F2146ED6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22"/>
  </w:num>
  <w:num w:numId="4">
    <w:abstractNumId w:val="14"/>
  </w:num>
  <w:num w:numId="5">
    <w:abstractNumId w:val="2"/>
  </w:num>
  <w:num w:numId="6">
    <w:abstractNumId w:val="10"/>
  </w:num>
  <w:num w:numId="7">
    <w:abstractNumId w:val="9"/>
  </w:num>
  <w:num w:numId="8">
    <w:abstractNumId w:val="18"/>
  </w:num>
  <w:num w:numId="9">
    <w:abstractNumId w:val="4"/>
  </w:num>
  <w:num w:numId="10">
    <w:abstractNumId w:val="27"/>
  </w:num>
  <w:num w:numId="11">
    <w:abstractNumId w:val="20"/>
  </w:num>
  <w:num w:numId="12">
    <w:abstractNumId w:val="15"/>
  </w:num>
  <w:num w:numId="13">
    <w:abstractNumId w:val="11"/>
  </w:num>
  <w:num w:numId="14">
    <w:abstractNumId w:val="5"/>
  </w:num>
  <w:num w:numId="15">
    <w:abstractNumId w:val="24"/>
  </w:num>
  <w:num w:numId="16">
    <w:abstractNumId w:val="21"/>
  </w:num>
  <w:num w:numId="17">
    <w:abstractNumId w:val="8"/>
  </w:num>
  <w:num w:numId="18">
    <w:abstractNumId w:val="13"/>
  </w:num>
  <w:num w:numId="19">
    <w:abstractNumId w:val="26"/>
  </w:num>
  <w:num w:numId="20">
    <w:abstractNumId w:val="1"/>
  </w:num>
  <w:num w:numId="21">
    <w:abstractNumId w:val="6"/>
  </w:num>
  <w:num w:numId="22">
    <w:abstractNumId w:val="3"/>
  </w:num>
  <w:num w:numId="23">
    <w:abstractNumId w:val="7"/>
  </w:num>
  <w:num w:numId="24">
    <w:abstractNumId w:val="23"/>
  </w:num>
  <w:num w:numId="25">
    <w:abstractNumId w:val="16"/>
  </w:num>
  <w:num w:numId="26">
    <w:abstractNumId w:val="25"/>
  </w:num>
  <w:num w:numId="27">
    <w:abstractNumId w:val="17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0EC"/>
    <w:rsid w:val="000628BB"/>
    <w:rsid w:val="000B70EC"/>
    <w:rsid w:val="00117ECC"/>
    <w:rsid w:val="00140C90"/>
    <w:rsid w:val="00163AC8"/>
    <w:rsid w:val="0016582A"/>
    <w:rsid w:val="00187621"/>
    <w:rsid w:val="001C2192"/>
    <w:rsid w:val="001E00F3"/>
    <w:rsid w:val="00214D32"/>
    <w:rsid w:val="00253064"/>
    <w:rsid w:val="002C74C0"/>
    <w:rsid w:val="003222F0"/>
    <w:rsid w:val="003248F5"/>
    <w:rsid w:val="00330096"/>
    <w:rsid w:val="003B2569"/>
    <w:rsid w:val="003C216E"/>
    <w:rsid w:val="004477CF"/>
    <w:rsid w:val="00473909"/>
    <w:rsid w:val="00475C77"/>
    <w:rsid w:val="004912E9"/>
    <w:rsid w:val="004A4E7A"/>
    <w:rsid w:val="00534898"/>
    <w:rsid w:val="0068028D"/>
    <w:rsid w:val="006C03F4"/>
    <w:rsid w:val="007F0CA3"/>
    <w:rsid w:val="007F6A28"/>
    <w:rsid w:val="00855420"/>
    <w:rsid w:val="008826FC"/>
    <w:rsid w:val="00956AFE"/>
    <w:rsid w:val="00993AA9"/>
    <w:rsid w:val="00A4775E"/>
    <w:rsid w:val="00A715A0"/>
    <w:rsid w:val="00A7791F"/>
    <w:rsid w:val="00C71683"/>
    <w:rsid w:val="00D07DF6"/>
    <w:rsid w:val="00D26798"/>
    <w:rsid w:val="00DA3FA1"/>
    <w:rsid w:val="00DB2C3C"/>
    <w:rsid w:val="00DD6AB6"/>
    <w:rsid w:val="00E61527"/>
    <w:rsid w:val="00EB21D8"/>
    <w:rsid w:val="00ED79C2"/>
    <w:rsid w:val="00F02536"/>
    <w:rsid w:val="00F03AA8"/>
    <w:rsid w:val="00F34574"/>
    <w:rsid w:val="00F45716"/>
    <w:rsid w:val="00FC46FD"/>
    <w:rsid w:val="00FE396B"/>
    <w:rsid w:val="00FF472D"/>
    <w:rsid w:val="00FF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  <w14:docId w14:val="653869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222F0"/>
  </w:style>
  <w:style w:type="paragraph" w:styleId="Nagwek1">
    <w:name w:val="heading 1"/>
    <w:basedOn w:val="Normalny"/>
    <w:next w:val="Normalny"/>
    <w:link w:val="Nagwek1Znak"/>
    <w:uiPriority w:val="9"/>
    <w:qFormat/>
    <w:rsid w:val="003222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222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222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222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3222F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3222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3222F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3222F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3222F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2">
    <w:name w:val="Paragraph2"/>
    <w:basedOn w:val="Normalny"/>
    <w:rsid w:val="00330096"/>
    <w:pPr>
      <w:spacing w:before="80"/>
      <w:ind w:left="720"/>
    </w:pPr>
    <w:rPr>
      <w:color w:val="000000"/>
      <w:lang w:val="en-AU"/>
    </w:rPr>
  </w:style>
  <w:style w:type="paragraph" w:styleId="Tytu">
    <w:name w:val="Title"/>
    <w:basedOn w:val="Normalny"/>
    <w:next w:val="Normalny"/>
    <w:link w:val="TytuZnak"/>
    <w:uiPriority w:val="10"/>
    <w:qFormat/>
    <w:rsid w:val="003222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222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Wcicienormalne">
    <w:name w:val="Normal Indent"/>
    <w:basedOn w:val="Normalny"/>
    <w:rsid w:val="00330096"/>
    <w:pPr>
      <w:ind w:left="900" w:hanging="900"/>
    </w:pPr>
  </w:style>
  <w:style w:type="paragraph" w:styleId="Spistreci1">
    <w:name w:val="toc 1"/>
    <w:basedOn w:val="Normalny"/>
    <w:next w:val="Normalny"/>
    <w:uiPriority w:val="39"/>
    <w:rsid w:val="00330096"/>
    <w:pPr>
      <w:spacing w:before="240" w:after="120"/>
    </w:pPr>
    <w:rPr>
      <w:b/>
      <w:bCs/>
      <w:szCs w:val="24"/>
    </w:rPr>
  </w:style>
  <w:style w:type="paragraph" w:styleId="Spistreci2">
    <w:name w:val="toc 2"/>
    <w:basedOn w:val="Normalny"/>
    <w:next w:val="Normalny"/>
    <w:uiPriority w:val="39"/>
    <w:rsid w:val="00330096"/>
    <w:pPr>
      <w:spacing w:before="120"/>
      <w:ind w:left="200"/>
    </w:pPr>
    <w:rPr>
      <w:i/>
      <w:iCs/>
      <w:szCs w:val="24"/>
    </w:rPr>
  </w:style>
  <w:style w:type="paragraph" w:styleId="Spistreci3">
    <w:name w:val="toc 3"/>
    <w:basedOn w:val="Normalny"/>
    <w:next w:val="Normalny"/>
    <w:semiHidden/>
    <w:rsid w:val="00330096"/>
    <w:pPr>
      <w:ind w:left="400"/>
    </w:pPr>
    <w:rPr>
      <w:szCs w:val="24"/>
    </w:rPr>
  </w:style>
  <w:style w:type="paragraph" w:styleId="Nagwek">
    <w:name w:val="header"/>
    <w:basedOn w:val="Normalny"/>
    <w:rsid w:val="00330096"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link w:val="StopkaZnak"/>
    <w:uiPriority w:val="99"/>
    <w:rsid w:val="00330096"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  <w:rsid w:val="00330096"/>
  </w:style>
  <w:style w:type="paragraph" w:customStyle="1" w:styleId="MainTitle">
    <w:name w:val="Main Title"/>
    <w:basedOn w:val="Normalny"/>
    <w:rsid w:val="0033009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ny"/>
    <w:rsid w:val="00330096"/>
    <w:pPr>
      <w:ind w:left="720" w:hanging="432"/>
    </w:pPr>
  </w:style>
  <w:style w:type="paragraph" w:customStyle="1" w:styleId="Tabletext">
    <w:name w:val="Tabletext"/>
    <w:basedOn w:val="Normalny"/>
    <w:rsid w:val="00330096"/>
    <w:pPr>
      <w:keepLines/>
      <w:spacing w:after="120"/>
    </w:pPr>
  </w:style>
  <w:style w:type="paragraph" w:styleId="Tekstpodstawowy">
    <w:name w:val="Body Text"/>
    <w:basedOn w:val="Normalny"/>
    <w:rsid w:val="00330096"/>
    <w:pPr>
      <w:keepLines/>
      <w:spacing w:after="120"/>
      <w:ind w:left="720"/>
    </w:pPr>
  </w:style>
  <w:style w:type="paragraph" w:customStyle="1" w:styleId="Bullet2">
    <w:name w:val="Bullet2"/>
    <w:basedOn w:val="Normalny"/>
    <w:rsid w:val="00330096"/>
    <w:pPr>
      <w:ind w:left="1440" w:hanging="360"/>
    </w:pPr>
    <w:rPr>
      <w:color w:val="000080"/>
    </w:rPr>
  </w:style>
  <w:style w:type="paragraph" w:customStyle="1" w:styleId="Plandokumentu">
    <w:name w:val="Plan dokumentu"/>
    <w:basedOn w:val="Normalny"/>
    <w:semiHidden/>
    <w:rsid w:val="00330096"/>
    <w:pPr>
      <w:shd w:val="clear" w:color="auto" w:fill="000080"/>
    </w:pPr>
    <w:rPr>
      <w:rFonts w:ascii="Tahoma" w:hAnsi="Tahoma"/>
    </w:rPr>
  </w:style>
  <w:style w:type="character" w:styleId="Odwoanieprzypisudolnego">
    <w:name w:val="footnote reference"/>
    <w:basedOn w:val="Domylnaczcionkaakapitu"/>
    <w:semiHidden/>
    <w:rsid w:val="00330096"/>
    <w:rPr>
      <w:sz w:val="20"/>
      <w:vertAlign w:val="superscript"/>
    </w:rPr>
  </w:style>
  <w:style w:type="paragraph" w:styleId="Tekstprzypisudolnego">
    <w:name w:val="footnote text"/>
    <w:basedOn w:val="Normalny"/>
    <w:semiHidden/>
    <w:rsid w:val="003300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ny"/>
    <w:rsid w:val="00330096"/>
    <w:pPr>
      <w:spacing w:before="80" w:line="240" w:lineRule="auto"/>
    </w:pPr>
  </w:style>
  <w:style w:type="paragraph" w:customStyle="1" w:styleId="Paragraph3">
    <w:name w:val="Paragraph3"/>
    <w:basedOn w:val="Normalny"/>
    <w:rsid w:val="00330096"/>
    <w:pPr>
      <w:spacing w:before="80" w:line="240" w:lineRule="auto"/>
      <w:ind w:left="1530"/>
    </w:pPr>
  </w:style>
  <w:style w:type="paragraph" w:customStyle="1" w:styleId="Paragraph4">
    <w:name w:val="Paragraph4"/>
    <w:basedOn w:val="Normalny"/>
    <w:rsid w:val="00330096"/>
    <w:pPr>
      <w:spacing w:before="80" w:line="240" w:lineRule="auto"/>
      <w:ind w:left="2250"/>
    </w:pPr>
  </w:style>
  <w:style w:type="paragraph" w:styleId="Spistreci4">
    <w:name w:val="toc 4"/>
    <w:basedOn w:val="Normalny"/>
    <w:next w:val="Normalny"/>
    <w:semiHidden/>
    <w:rsid w:val="00330096"/>
    <w:pPr>
      <w:ind w:left="600"/>
    </w:pPr>
    <w:rPr>
      <w:szCs w:val="24"/>
    </w:rPr>
  </w:style>
  <w:style w:type="paragraph" w:styleId="Spistreci5">
    <w:name w:val="toc 5"/>
    <w:basedOn w:val="Normalny"/>
    <w:next w:val="Normalny"/>
    <w:semiHidden/>
    <w:rsid w:val="00330096"/>
    <w:pPr>
      <w:ind w:left="800"/>
    </w:pPr>
    <w:rPr>
      <w:szCs w:val="24"/>
    </w:rPr>
  </w:style>
  <w:style w:type="paragraph" w:styleId="Spistreci6">
    <w:name w:val="toc 6"/>
    <w:basedOn w:val="Normalny"/>
    <w:next w:val="Normalny"/>
    <w:semiHidden/>
    <w:rsid w:val="00330096"/>
    <w:pPr>
      <w:ind w:left="1000"/>
    </w:pPr>
    <w:rPr>
      <w:szCs w:val="24"/>
    </w:rPr>
  </w:style>
  <w:style w:type="paragraph" w:styleId="Spistreci7">
    <w:name w:val="toc 7"/>
    <w:basedOn w:val="Normalny"/>
    <w:next w:val="Normalny"/>
    <w:semiHidden/>
    <w:rsid w:val="00330096"/>
    <w:pPr>
      <w:ind w:left="1200"/>
    </w:pPr>
    <w:rPr>
      <w:szCs w:val="24"/>
    </w:rPr>
  </w:style>
  <w:style w:type="paragraph" w:styleId="Spistreci8">
    <w:name w:val="toc 8"/>
    <w:basedOn w:val="Normalny"/>
    <w:next w:val="Normalny"/>
    <w:semiHidden/>
    <w:rsid w:val="00330096"/>
    <w:pPr>
      <w:ind w:left="1400"/>
    </w:pPr>
    <w:rPr>
      <w:szCs w:val="24"/>
    </w:rPr>
  </w:style>
  <w:style w:type="paragraph" w:styleId="Spistreci9">
    <w:name w:val="toc 9"/>
    <w:basedOn w:val="Normalny"/>
    <w:next w:val="Normalny"/>
    <w:semiHidden/>
    <w:rsid w:val="00330096"/>
    <w:pPr>
      <w:ind w:left="1600"/>
    </w:pPr>
    <w:rPr>
      <w:szCs w:val="24"/>
    </w:rPr>
  </w:style>
  <w:style w:type="paragraph" w:styleId="Tekstpodstawowy2">
    <w:name w:val="Body Text 2"/>
    <w:basedOn w:val="Normalny"/>
    <w:rsid w:val="0033009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ny"/>
    <w:rsid w:val="00330096"/>
    <w:pPr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ny"/>
    <w:rsid w:val="00330096"/>
    <w:pPr>
      <w:tabs>
        <w:tab w:val="left" w:pos="360"/>
        <w:tab w:val="left" w:pos="720"/>
      </w:tabs>
      <w:spacing w:before="120" w:line="240" w:lineRule="auto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rsid w:val="00330096"/>
    <w:pPr>
      <w:spacing w:after="120"/>
      <w:ind w:left="720"/>
    </w:pPr>
    <w:rPr>
      <w:i/>
      <w:color w:val="0000FF"/>
    </w:rPr>
  </w:style>
  <w:style w:type="character" w:styleId="Hipercze">
    <w:name w:val="Hyperlink"/>
    <w:basedOn w:val="Domylnaczcionkaakapitu"/>
    <w:uiPriority w:val="99"/>
    <w:rsid w:val="00330096"/>
    <w:rPr>
      <w:color w:val="0000FF"/>
      <w:u w:val="single"/>
    </w:rPr>
  </w:style>
  <w:style w:type="paragraph" w:customStyle="1" w:styleId="lt1">
    <w:name w:val="lt1"/>
    <w:basedOn w:val="Normalny"/>
    <w:rsid w:val="00330096"/>
    <w:pPr>
      <w:spacing w:before="100" w:beforeAutospacing="1" w:after="100" w:afterAutospacing="1" w:line="240" w:lineRule="auto"/>
    </w:pPr>
    <w:rPr>
      <w:color w:val="000000"/>
      <w:szCs w:val="24"/>
    </w:rPr>
  </w:style>
  <w:style w:type="paragraph" w:styleId="Tekstpodstawowywcity">
    <w:name w:val="Body Text Indent"/>
    <w:basedOn w:val="Normalny"/>
    <w:rsid w:val="00330096"/>
    <w:pPr>
      <w:ind w:firstLine="72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14D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4D32"/>
    <w:rPr>
      <w:rFonts w:ascii="Tahoma" w:hAnsi="Tahoma" w:cs="Tahoma"/>
      <w:sz w:val="16"/>
      <w:szCs w:val="16"/>
      <w:lang w:eastAsia="en-US"/>
    </w:rPr>
  </w:style>
  <w:style w:type="paragraph" w:styleId="Akapitzlist">
    <w:name w:val="List Paragraph"/>
    <w:basedOn w:val="Normalny"/>
    <w:uiPriority w:val="34"/>
    <w:qFormat/>
    <w:rsid w:val="003222F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3222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222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222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3222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3222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rsid w:val="003222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rsid w:val="003222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rsid w:val="003222F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rsid w:val="003222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3222F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ytuZnak">
    <w:name w:val="Tytuł Znak"/>
    <w:basedOn w:val="Domylnaczcionkaakapitu"/>
    <w:link w:val="Tytu"/>
    <w:uiPriority w:val="10"/>
    <w:rsid w:val="003222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odtytuZnak">
    <w:name w:val="Podtytuł Znak"/>
    <w:basedOn w:val="Domylnaczcionkaakapitu"/>
    <w:link w:val="Podtytu"/>
    <w:uiPriority w:val="11"/>
    <w:rsid w:val="003222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3222F0"/>
    <w:rPr>
      <w:b/>
      <w:bCs/>
    </w:rPr>
  </w:style>
  <w:style w:type="character" w:styleId="Uwydatnienie">
    <w:name w:val="Emphasis"/>
    <w:basedOn w:val="Domylnaczcionkaakapitu"/>
    <w:uiPriority w:val="20"/>
    <w:qFormat/>
    <w:rsid w:val="003222F0"/>
    <w:rPr>
      <w:i/>
      <w:iCs/>
    </w:rPr>
  </w:style>
  <w:style w:type="paragraph" w:styleId="Bezodstpw">
    <w:name w:val="No Spacing"/>
    <w:uiPriority w:val="1"/>
    <w:qFormat/>
    <w:rsid w:val="003222F0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3222F0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3222F0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222F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222F0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3222F0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3222F0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3222F0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3222F0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3222F0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222F0"/>
    <w:pPr>
      <w:outlineLvl w:val="9"/>
    </w:pPr>
  </w:style>
  <w:style w:type="character" w:customStyle="1" w:styleId="StopkaZnak">
    <w:name w:val="Stopka Znak"/>
    <w:basedOn w:val="Domylnaczcionkaakapitu"/>
    <w:link w:val="Stopka"/>
    <w:uiPriority w:val="99"/>
    <w:rsid w:val="001658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222F0"/>
  </w:style>
  <w:style w:type="paragraph" w:styleId="Nagwek1">
    <w:name w:val="heading 1"/>
    <w:basedOn w:val="Normalny"/>
    <w:next w:val="Normalny"/>
    <w:link w:val="Nagwek1Znak"/>
    <w:uiPriority w:val="9"/>
    <w:qFormat/>
    <w:rsid w:val="003222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222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222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222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3222F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3222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3222F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3222F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3222F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2">
    <w:name w:val="Paragraph2"/>
    <w:basedOn w:val="Normalny"/>
    <w:rsid w:val="00330096"/>
    <w:pPr>
      <w:spacing w:before="80"/>
      <w:ind w:left="720"/>
    </w:pPr>
    <w:rPr>
      <w:color w:val="000000"/>
      <w:lang w:val="en-AU"/>
    </w:rPr>
  </w:style>
  <w:style w:type="paragraph" w:styleId="Tytu">
    <w:name w:val="Title"/>
    <w:basedOn w:val="Normalny"/>
    <w:next w:val="Normalny"/>
    <w:link w:val="TytuZnak"/>
    <w:uiPriority w:val="10"/>
    <w:qFormat/>
    <w:rsid w:val="003222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222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Wcicienormalne">
    <w:name w:val="Normal Indent"/>
    <w:basedOn w:val="Normalny"/>
    <w:rsid w:val="00330096"/>
    <w:pPr>
      <w:ind w:left="900" w:hanging="900"/>
    </w:pPr>
  </w:style>
  <w:style w:type="paragraph" w:styleId="Spistreci1">
    <w:name w:val="toc 1"/>
    <w:basedOn w:val="Normalny"/>
    <w:next w:val="Normalny"/>
    <w:uiPriority w:val="39"/>
    <w:rsid w:val="00330096"/>
    <w:pPr>
      <w:spacing w:before="240" w:after="120"/>
    </w:pPr>
    <w:rPr>
      <w:b/>
      <w:bCs/>
      <w:szCs w:val="24"/>
    </w:rPr>
  </w:style>
  <w:style w:type="paragraph" w:styleId="Spistreci2">
    <w:name w:val="toc 2"/>
    <w:basedOn w:val="Normalny"/>
    <w:next w:val="Normalny"/>
    <w:uiPriority w:val="39"/>
    <w:rsid w:val="00330096"/>
    <w:pPr>
      <w:spacing w:before="120"/>
      <w:ind w:left="200"/>
    </w:pPr>
    <w:rPr>
      <w:i/>
      <w:iCs/>
      <w:szCs w:val="24"/>
    </w:rPr>
  </w:style>
  <w:style w:type="paragraph" w:styleId="Spistreci3">
    <w:name w:val="toc 3"/>
    <w:basedOn w:val="Normalny"/>
    <w:next w:val="Normalny"/>
    <w:semiHidden/>
    <w:rsid w:val="00330096"/>
    <w:pPr>
      <w:ind w:left="400"/>
    </w:pPr>
    <w:rPr>
      <w:szCs w:val="24"/>
    </w:rPr>
  </w:style>
  <w:style w:type="paragraph" w:styleId="Nagwek">
    <w:name w:val="header"/>
    <w:basedOn w:val="Normalny"/>
    <w:rsid w:val="00330096"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link w:val="StopkaZnak"/>
    <w:uiPriority w:val="99"/>
    <w:rsid w:val="00330096"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  <w:rsid w:val="00330096"/>
  </w:style>
  <w:style w:type="paragraph" w:customStyle="1" w:styleId="MainTitle">
    <w:name w:val="Main Title"/>
    <w:basedOn w:val="Normalny"/>
    <w:rsid w:val="0033009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ny"/>
    <w:rsid w:val="00330096"/>
    <w:pPr>
      <w:ind w:left="720" w:hanging="432"/>
    </w:pPr>
  </w:style>
  <w:style w:type="paragraph" w:customStyle="1" w:styleId="Tabletext">
    <w:name w:val="Tabletext"/>
    <w:basedOn w:val="Normalny"/>
    <w:rsid w:val="00330096"/>
    <w:pPr>
      <w:keepLines/>
      <w:spacing w:after="120"/>
    </w:pPr>
  </w:style>
  <w:style w:type="paragraph" w:styleId="Tekstpodstawowy">
    <w:name w:val="Body Text"/>
    <w:basedOn w:val="Normalny"/>
    <w:rsid w:val="00330096"/>
    <w:pPr>
      <w:keepLines/>
      <w:spacing w:after="120"/>
      <w:ind w:left="720"/>
    </w:pPr>
  </w:style>
  <w:style w:type="paragraph" w:customStyle="1" w:styleId="Bullet2">
    <w:name w:val="Bullet2"/>
    <w:basedOn w:val="Normalny"/>
    <w:rsid w:val="00330096"/>
    <w:pPr>
      <w:ind w:left="1440" w:hanging="360"/>
    </w:pPr>
    <w:rPr>
      <w:color w:val="000080"/>
    </w:rPr>
  </w:style>
  <w:style w:type="paragraph" w:customStyle="1" w:styleId="Plandokumentu">
    <w:name w:val="Plan dokumentu"/>
    <w:basedOn w:val="Normalny"/>
    <w:semiHidden/>
    <w:rsid w:val="00330096"/>
    <w:pPr>
      <w:shd w:val="clear" w:color="auto" w:fill="000080"/>
    </w:pPr>
    <w:rPr>
      <w:rFonts w:ascii="Tahoma" w:hAnsi="Tahoma"/>
    </w:rPr>
  </w:style>
  <w:style w:type="character" w:styleId="Odwoanieprzypisudolnego">
    <w:name w:val="footnote reference"/>
    <w:basedOn w:val="Domylnaczcionkaakapitu"/>
    <w:semiHidden/>
    <w:rsid w:val="00330096"/>
    <w:rPr>
      <w:sz w:val="20"/>
      <w:vertAlign w:val="superscript"/>
    </w:rPr>
  </w:style>
  <w:style w:type="paragraph" w:styleId="Tekstprzypisudolnego">
    <w:name w:val="footnote text"/>
    <w:basedOn w:val="Normalny"/>
    <w:semiHidden/>
    <w:rsid w:val="003300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ny"/>
    <w:rsid w:val="00330096"/>
    <w:pPr>
      <w:spacing w:before="80" w:line="240" w:lineRule="auto"/>
    </w:pPr>
  </w:style>
  <w:style w:type="paragraph" w:customStyle="1" w:styleId="Paragraph3">
    <w:name w:val="Paragraph3"/>
    <w:basedOn w:val="Normalny"/>
    <w:rsid w:val="00330096"/>
    <w:pPr>
      <w:spacing w:before="80" w:line="240" w:lineRule="auto"/>
      <w:ind w:left="1530"/>
    </w:pPr>
  </w:style>
  <w:style w:type="paragraph" w:customStyle="1" w:styleId="Paragraph4">
    <w:name w:val="Paragraph4"/>
    <w:basedOn w:val="Normalny"/>
    <w:rsid w:val="00330096"/>
    <w:pPr>
      <w:spacing w:before="80" w:line="240" w:lineRule="auto"/>
      <w:ind w:left="2250"/>
    </w:pPr>
  </w:style>
  <w:style w:type="paragraph" w:styleId="Spistreci4">
    <w:name w:val="toc 4"/>
    <w:basedOn w:val="Normalny"/>
    <w:next w:val="Normalny"/>
    <w:semiHidden/>
    <w:rsid w:val="00330096"/>
    <w:pPr>
      <w:ind w:left="600"/>
    </w:pPr>
    <w:rPr>
      <w:szCs w:val="24"/>
    </w:rPr>
  </w:style>
  <w:style w:type="paragraph" w:styleId="Spistreci5">
    <w:name w:val="toc 5"/>
    <w:basedOn w:val="Normalny"/>
    <w:next w:val="Normalny"/>
    <w:semiHidden/>
    <w:rsid w:val="00330096"/>
    <w:pPr>
      <w:ind w:left="800"/>
    </w:pPr>
    <w:rPr>
      <w:szCs w:val="24"/>
    </w:rPr>
  </w:style>
  <w:style w:type="paragraph" w:styleId="Spistreci6">
    <w:name w:val="toc 6"/>
    <w:basedOn w:val="Normalny"/>
    <w:next w:val="Normalny"/>
    <w:semiHidden/>
    <w:rsid w:val="00330096"/>
    <w:pPr>
      <w:ind w:left="1000"/>
    </w:pPr>
    <w:rPr>
      <w:szCs w:val="24"/>
    </w:rPr>
  </w:style>
  <w:style w:type="paragraph" w:styleId="Spistreci7">
    <w:name w:val="toc 7"/>
    <w:basedOn w:val="Normalny"/>
    <w:next w:val="Normalny"/>
    <w:semiHidden/>
    <w:rsid w:val="00330096"/>
    <w:pPr>
      <w:ind w:left="1200"/>
    </w:pPr>
    <w:rPr>
      <w:szCs w:val="24"/>
    </w:rPr>
  </w:style>
  <w:style w:type="paragraph" w:styleId="Spistreci8">
    <w:name w:val="toc 8"/>
    <w:basedOn w:val="Normalny"/>
    <w:next w:val="Normalny"/>
    <w:semiHidden/>
    <w:rsid w:val="00330096"/>
    <w:pPr>
      <w:ind w:left="1400"/>
    </w:pPr>
    <w:rPr>
      <w:szCs w:val="24"/>
    </w:rPr>
  </w:style>
  <w:style w:type="paragraph" w:styleId="Spistreci9">
    <w:name w:val="toc 9"/>
    <w:basedOn w:val="Normalny"/>
    <w:next w:val="Normalny"/>
    <w:semiHidden/>
    <w:rsid w:val="00330096"/>
    <w:pPr>
      <w:ind w:left="1600"/>
    </w:pPr>
    <w:rPr>
      <w:szCs w:val="24"/>
    </w:rPr>
  </w:style>
  <w:style w:type="paragraph" w:styleId="Tekstpodstawowy2">
    <w:name w:val="Body Text 2"/>
    <w:basedOn w:val="Normalny"/>
    <w:rsid w:val="0033009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ny"/>
    <w:rsid w:val="00330096"/>
    <w:pPr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ny"/>
    <w:rsid w:val="00330096"/>
    <w:pPr>
      <w:tabs>
        <w:tab w:val="left" w:pos="360"/>
        <w:tab w:val="left" w:pos="720"/>
      </w:tabs>
      <w:spacing w:before="120" w:line="240" w:lineRule="auto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rsid w:val="00330096"/>
    <w:pPr>
      <w:spacing w:after="120"/>
      <w:ind w:left="720"/>
    </w:pPr>
    <w:rPr>
      <w:i/>
      <w:color w:val="0000FF"/>
    </w:rPr>
  </w:style>
  <w:style w:type="character" w:styleId="Hipercze">
    <w:name w:val="Hyperlink"/>
    <w:basedOn w:val="Domylnaczcionkaakapitu"/>
    <w:uiPriority w:val="99"/>
    <w:rsid w:val="00330096"/>
    <w:rPr>
      <w:color w:val="0000FF"/>
      <w:u w:val="single"/>
    </w:rPr>
  </w:style>
  <w:style w:type="paragraph" w:customStyle="1" w:styleId="lt1">
    <w:name w:val="lt1"/>
    <w:basedOn w:val="Normalny"/>
    <w:rsid w:val="00330096"/>
    <w:pPr>
      <w:spacing w:before="100" w:beforeAutospacing="1" w:after="100" w:afterAutospacing="1" w:line="240" w:lineRule="auto"/>
    </w:pPr>
    <w:rPr>
      <w:color w:val="000000"/>
      <w:szCs w:val="24"/>
    </w:rPr>
  </w:style>
  <w:style w:type="paragraph" w:styleId="Tekstpodstawowywcity">
    <w:name w:val="Body Text Indent"/>
    <w:basedOn w:val="Normalny"/>
    <w:rsid w:val="00330096"/>
    <w:pPr>
      <w:ind w:firstLine="72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14D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4D32"/>
    <w:rPr>
      <w:rFonts w:ascii="Tahoma" w:hAnsi="Tahoma" w:cs="Tahoma"/>
      <w:sz w:val="16"/>
      <w:szCs w:val="16"/>
      <w:lang w:eastAsia="en-US"/>
    </w:rPr>
  </w:style>
  <w:style w:type="paragraph" w:styleId="Akapitzlist">
    <w:name w:val="List Paragraph"/>
    <w:basedOn w:val="Normalny"/>
    <w:uiPriority w:val="34"/>
    <w:qFormat/>
    <w:rsid w:val="003222F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3222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222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222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3222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3222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rsid w:val="003222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rsid w:val="003222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rsid w:val="003222F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rsid w:val="003222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3222F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ytuZnak">
    <w:name w:val="Tytuł Znak"/>
    <w:basedOn w:val="Domylnaczcionkaakapitu"/>
    <w:link w:val="Tytu"/>
    <w:uiPriority w:val="10"/>
    <w:rsid w:val="003222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odtytuZnak">
    <w:name w:val="Podtytuł Znak"/>
    <w:basedOn w:val="Domylnaczcionkaakapitu"/>
    <w:link w:val="Podtytu"/>
    <w:uiPriority w:val="11"/>
    <w:rsid w:val="003222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3222F0"/>
    <w:rPr>
      <w:b/>
      <w:bCs/>
    </w:rPr>
  </w:style>
  <w:style w:type="character" w:styleId="Uwydatnienie">
    <w:name w:val="Emphasis"/>
    <w:basedOn w:val="Domylnaczcionkaakapitu"/>
    <w:uiPriority w:val="20"/>
    <w:qFormat/>
    <w:rsid w:val="003222F0"/>
    <w:rPr>
      <w:i/>
      <w:iCs/>
    </w:rPr>
  </w:style>
  <w:style w:type="paragraph" w:styleId="Bezodstpw">
    <w:name w:val="No Spacing"/>
    <w:uiPriority w:val="1"/>
    <w:qFormat/>
    <w:rsid w:val="003222F0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3222F0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3222F0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222F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222F0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3222F0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3222F0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3222F0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3222F0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3222F0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222F0"/>
    <w:pPr>
      <w:outlineLvl w:val="9"/>
    </w:pPr>
  </w:style>
  <w:style w:type="character" w:customStyle="1" w:styleId="StopkaZnak">
    <w:name w:val="Stopka Znak"/>
    <w:basedOn w:val="Domylnaczcionkaakapitu"/>
    <w:link w:val="Stopka"/>
    <w:uiPriority w:val="99"/>
    <w:rsid w:val="00165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Stasiak\Dane%20aplikacji\Microsoft\Szablony\Przedstawienie%20problemu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EB1C74C507174CB80ACBA5C0758B2C" ma:contentTypeVersion="0" ma:contentTypeDescription="Create a new document." ma:contentTypeScope="" ma:versionID="452fe86534787d08a3ead8a5fcb28c9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9CF12-9B06-4AF3-ABBD-CF29A2533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00B77CC-482A-44DD-AEA5-63C02BDD44AC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infopath/2007/PartnerControl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A3C3B434-4C02-4936-9B26-8D99D5A73A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09E559-E5F5-4876-AA32-3C6A4666F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Przedstawienie problemu</Template>
  <TotalTime>1</TotalTime>
  <Pages>5</Pages>
  <Words>634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Przedstawienie problemu</vt:lpstr>
    </vt:vector>
  </TitlesOfParts>
  <Company>Politechnika Warszawska - Studia Podyplomowe Zastosowania Informatyki</Company>
  <LinksUpToDate>false</LinksUpToDate>
  <CharactersWithSpaces>4430</CharactersWithSpaces>
  <SharedDoc>false</SharedDoc>
  <HLinks>
    <vt:vector size="18" baseType="variant">
      <vt:variant>
        <vt:i4>1703994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_Toc191391365</vt:lpwstr>
      </vt:variant>
      <vt:variant>
        <vt:i4>1703994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_Toc191391364</vt:lpwstr>
      </vt:variant>
      <vt:variant>
        <vt:i4>1703994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_Toc191391363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Przedstawienie problemu</dc:title>
  <dc:subject>Modelowanie obiektowe w UML</dc:subject>
  <dc:creator>Włodzimierz Dąbrowski, Andrzej Stasiak</dc:creator>
  <cp:lastModifiedBy>as</cp:lastModifiedBy>
  <cp:revision>2</cp:revision>
  <cp:lastPrinted>2012-02-11T15:29:00Z</cp:lastPrinted>
  <dcterms:created xsi:type="dcterms:W3CDTF">2013-02-18T18:54:00Z</dcterms:created>
  <dcterms:modified xsi:type="dcterms:W3CDTF">2013-02-18T18:54:00Z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">
    <vt:lpwstr>DYPLOM</vt:lpwstr>
  </property>
  <property fmtid="{D5CDD505-2E9C-101B-9397-08002B2CF9AE}" pid="3" name="Firma">
    <vt:lpwstr>Politechnika Warszawska </vt:lpwstr>
  </property>
  <property fmtid="{D5CDD505-2E9C-101B-9397-08002B2CF9AE}" pid="4" name="Wersja">
    <vt:lpwstr>1.0</vt:lpwstr>
  </property>
  <property fmtid="{D5CDD505-2E9C-101B-9397-08002B2CF9AE}" pid="5" name="Uwaga">
    <vt:lpwstr>Pierwsza wersja dokument</vt:lpwstr>
  </property>
  <property fmtid="{D5CDD505-2E9C-101B-9397-08002B2CF9AE}" pid="6" name="Faza projektu">
    <vt:lpwstr>Dokument fazy wprowadzenie (ang. Inception)</vt:lpwstr>
  </property>
  <property fmtid="{D5CDD505-2E9C-101B-9397-08002B2CF9AE}" pid="7" name="Firma - skrót">
    <vt:lpwstr>PW</vt:lpwstr>
  </property>
  <property fmtid="{D5CDD505-2E9C-101B-9397-08002B2CF9AE}" pid="8" name="ContentTypeId">
    <vt:lpwstr>0x010100BEEB1C74C507174CB80ACBA5C0758B2C</vt:lpwstr>
  </property>
  <property fmtid="{D5CDD505-2E9C-101B-9397-08002B2CF9AE}" pid="9" name="Uczelnia">
    <vt:lpwstr>Politechnika Warszawska</vt:lpwstr>
  </property>
  <property fmtid="{D5CDD505-2E9C-101B-9397-08002B2CF9AE}" pid="10" name="Studia">
    <vt:lpwstr>Zaoczne Międzywydziałowe Studia Magisterskie</vt:lpwstr>
  </property>
  <property fmtid="{D5CDD505-2E9C-101B-9397-08002B2CF9AE}" pid="11" name="Przedmiot">
    <vt:lpwstr>METODYKA PROJEKTOWANIA SYSTEMÓW INFORMACYJNYCH</vt:lpwstr>
  </property>
  <property fmtid="{D5CDD505-2E9C-101B-9397-08002B2CF9AE}" pid="12" name="Termin">
    <vt:lpwstr>wiosna, 20</vt:lpwstr>
  </property>
</Properties>
</file>